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8076ADD" w:rsidP="70257AEB" w:rsidRDefault="78076ADD" w14:paraId="5BBC423A" w14:textId="517A556D">
      <w:pPr>
        <w:rPr>
          <w:b w:val="1"/>
          <w:bCs w:val="1"/>
          <w:noProof w:val="0"/>
          <w:sz w:val="48"/>
          <w:szCs w:val="48"/>
          <w:lang w:val="de-CH"/>
        </w:rPr>
      </w:pPr>
      <w:r w:rsidRPr="70257AEB" w:rsidR="78076ADD">
        <w:rPr>
          <w:b w:val="1"/>
          <w:bCs w:val="1"/>
          <w:noProof w:val="0"/>
          <w:sz w:val="48"/>
          <w:szCs w:val="48"/>
          <w:lang w:val="de-CH"/>
        </w:rPr>
        <w:t>Ticketautomat</w:t>
      </w:r>
    </w:p>
    <w:p w:rsidR="57F3DA8B" w:rsidP="70257AEB" w:rsidRDefault="57F3DA8B" w14:paraId="3F4F76ED" w14:textId="31BC1940">
      <w:pPr>
        <w:rPr>
          <w:b w:val="1"/>
          <w:bCs w:val="1"/>
          <w:noProof w:val="0"/>
          <w:lang w:val="de-CH"/>
        </w:rPr>
      </w:pPr>
    </w:p>
    <w:p w:rsidR="57F3DA8B" w:rsidP="70257AEB" w:rsidRDefault="57F3DA8B" w14:paraId="628EA4F4" w14:textId="7BEEE57B">
      <w:pPr>
        <w:rPr>
          <w:b w:val="1"/>
          <w:bCs w:val="1"/>
          <w:noProof w:val="0"/>
          <w:lang w:val="de-CH"/>
        </w:rPr>
      </w:pPr>
    </w:p>
    <w:p w:rsidR="57F3DA8B" w:rsidP="70257AEB" w:rsidRDefault="57F3DA8B" w14:paraId="5E7F498B" w14:textId="33650BEF">
      <w:pPr>
        <w:rPr>
          <w:b w:val="1"/>
          <w:bCs w:val="1"/>
          <w:noProof w:val="0"/>
          <w:lang w:val="de-CH"/>
        </w:rPr>
      </w:pPr>
    </w:p>
    <w:sdt>
      <w:sdtPr>
        <w:rPr>
          <w:lang w:val="de-DE"/>
        </w:rPr>
        <w:id w:val="-87630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886C4A" w:rsidR="00886C4A" w:rsidP="70257AEB" w:rsidRDefault="00886C4A" w14:paraId="30A1B89E" w14:textId="50813B1C">
          <w:pPr>
            <w:rPr>
              <w:b w:val="1"/>
              <w:bCs w:val="1"/>
              <w:noProof w:val="0"/>
              <w:lang w:val="de-CH"/>
            </w:rPr>
          </w:pPr>
          <w:r w:rsidRPr="70257AEB" w:rsidR="00886C4A">
            <w:rPr>
              <w:b w:val="1"/>
              <w:bCs w:val="1"/>
              <w:noProof w:val="0"/>
              <w:lang w:val="de-CH"/>
            </w:rPr>
            <w:t>Inhaltsverzeichnis</w:t>
          </w:r>
        </w:p>
        <w:p w:rsidRPr="00886C4A" w:rsidR="00886C4A" w:rsidP="70257AEB" w:rsidRDefault="00886C4A" w14:paraId="08C58E59" w14:textId="77777777">
          <w:pPr>
            <w:rPr>
              <w:noProof w:val="0"/>
              <w:lang w:val="de-CH"/>
            </w:rPr>
          </w:pPr>
        </w:p>
        <w:p w:rsidR="00F14753" w:rsidP="01997536" w:rsidRDefault="00886C4A" w14:paraId="05AD79D0" w14:textId="01FED300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7223205">
            <w:r w:rsidRPr="00C1703D" w:rsidR="00F14753">
              <w:rPr>
                <w:rStyle w:val="Hyperlink"/>
                <w:noProof/>
              </w:rPr>
              <w:t>1</w:t>
            </w:r>
            <w:r w:rsidR="00F14753"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Einleitung und Ziele</w:t>
            </w:r>
            <w:r w:rsidR="00F14753">
              <w:rPr>
                <w:noProof/>
                <w:webHidden/>
              </w:rPr>
              <w:tab/>
            </w:r>
            <w:r w:rsidR="00F14753">
              <w:rPr>
                <w:noProof/>
                <w:webHidden/>
              </w:rPr>
              <w:fldChar w:fldCharType="begin"/>
            </w:r>
            <w:r w:rsidR="00F14753">
              <w:rPr>
                <w:noProof/>
                <w:webHidden/>
              </w:rPr>
              <w:instrText xml:space="preserve"> PAGEREF _Toc87223205 \h </w:instrText>
            </w:r>
            <w:r w:rsidR="00F14753">
              <w:rPr>
                <w:noProof/>
                <w:webHidden/>
              </w:rPr>
            </w:r>
            <w:r w:rsidR="00F14753"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2</w:t>
            </w:r>
            <w:r w:rsidR="00F14753"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6B26E545" w14:textId="78439795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06">
            <w:r w:rsidRPr="00C1703D" w:rsidR="00F14753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Zielpublikum, 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4E36778F" w14:textId="74C4A78B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07">
            <w:r w:rsidRPr="00C1703D" w:rsidR="00F14753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1A958D95" w14:textId="3CEF8882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08">
            <w:r w:rsidRPr="00C1703D" w:rsidR="00F14753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76653E6E" w14:textId="658970DD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09">
            <w:r w:rsidRPr="00C1703D" w:rsidR="00F1475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Ist-Situation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2518EFBC" w14:textId="7ED572CB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0">
            <w:r w:rsidRPr="00C1703D" w:rsidR="00F14753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48B1B6D2" w14:textId="5D9A238E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1">
            <w:r w:rsidRPr="00C1703D" w:rsidR="00F14753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64BF609E" w14:textId="136FF7A9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2">
            <w:r w:rsidRPr="00C1703D" w:rsidR="00F14753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1CEA6E6F" w14:textId="02C1E8D1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3">
            <w:r w:rsidRPr="00C1703D" w:rsidR="00F14753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689B546A" w14:textId="5455ED48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4">
            <w:r w:rsidRPr="00C1703D" w:rsidR="00F14753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Grafische Entwürfe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2A025A46" w14:textId="4963DAEB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5">
            <w:r w:rsidRPr="00C1703D" w:rsidR="00F14753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374DFB42" w14:textId="148CF400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6">
            <w:r w:rsidRPr="00C1703D" w:rsidR="00F14753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45ACE5EC" w14:textId="41F06AC9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7">
            <w:r w:rsidRPr="00C1703D" w:rsidR="00F14753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14FD6B80" w14:textId="23FD496F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8">
            <w:r w:rsidRPr="00C1703D" w:rsidR="00F14753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5911BC07" w14:textId="7ADCC985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9">
            <w:r w:rsidRPr="00C1703D" w:rsidR="00F14753">
              <w:rPr>
                <w:rStyle w:val="Hyperlink"/>
                <w:noProof/>
                <w:kern w:val="28"/>
              </w:rPr>
              <w:t>5.3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18675108" w14:textId="71F7752E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20">
            <w:r w:rsidRPr="00C1703D" w:rsidR="00F14753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4E9C5661" w14:textId="51214CF5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21">
            <w:r w:rsidRPr="00C1703D" w:rsidR="00F14753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C4A" w:rsidP="70257AEB" w:rsidRDefault="00886C4A" w14:paraId="473460BC" w14:textId="5EAAA319">
          <w:pPr>
            <w:rPr>
              <w:noProof w:val="0"/>
              <w:lang w:val="de-CH"/>
            </w:rPr>
          </w:pPr>
          <w:r w:rsidRPr="70257AEB">
            <w:rPr>
              <w:b w:val="1"/>
              <w:bCs w:val="1"/>
              <w:lang w:val="de-DE"/>
            </w:rPr>
            <w:fldChar w:fldCharType="end"/>
          </w:r>
        </w:p>
      </w:sdtContent>
    </w:sdt>
    <w:p w:rsidR="00B17807" w:rsidP="70257AEB" w:rsidRDefault="00B17807" w14:paraId="7AED29C9" w14:textId="7768F66F">
      <w:pPr>
        <w:rPr>
          <w:noProof w:val="0"/>
          <w:lang w:val="de-CH"/>
        </w:rPr>
      </w:pPr>
    </w:p>
    <w:p w:rsidR="00B17807" w:rsidP="70257AEB" w:rsidRDefault="00B17807" w14:paraId="10C2E841" w14:textId="2054B6B2">
      <w:pPr>
        <w:rPr>
          <w:noProof w:val="0"/>
          <w:lang w:val="de-CH"/>
        </w:rPr>
      </w:pPr>
    </w:p>
    <w:p w:rsidR="00873288" w:rsidP="70257AEB" w:rsidRDefault="00873288" w14:paraId="0A00E26C" w14:textId="77777777">
      <w:pPr>
        <w:rPr>
          <w:b w:val="1"/>
          <w:bCs w:val="1"/>
          <w:noProof w:val="0"/>
          <w:kern w:val="28"/>
          <w:lang w:val="de-CH"/>
        </w:rPr>
      </w:pPr>
      <w:r w:rsidRPr="70257AEB">
        <w:rPr>
          <w:noProof w:val="0"/>
          <w:lang w:val="de-CH"/>
        </w:rPr>
        <w:br w:type="page"/>
      </w:r>
    </w:p>
    <w:p w:rsidRPr="00464483" w:rsidR="00B17807" w:rsidP="00464483" w:rsidRDefault="00886C4A" w14:paraId="6CF17D2A" w14:textId="5F66E8E1">
      <w:pPr>
        <w:pStyle w:val="berschrift1"/>
        <w:rPr/>
      </w:pPr>
      <w:bookmarkStart w:name="_Toc87223205" w:id="0"/>
      <w:r w:rsidRPr="70257AEB" w:rsidR="00886C4A">
        <w:rPr>
          <w:noProof w:val="0"/>
          <w:lang w:val="de-CH"/>
        </w:rPr>
        <w:t>Einleitung und Ziele</w:t>
      </w:r>
      <w:bookmarkEnd w:id="0"/>
    </w:p>
    <w:p w:rsidR="00886C4A" w:rsidP="70257AEB" w:rsidRDefault="00886C4A" w14:paraId="610BBC3B" w14:textId="77777777">
      <w:pPr>
        <w:rPr>
          <w:noProof w:val="0"/>
          <w:highlight w:val="yellow"/>
          <w:lang w:val="de-CH"/>
        </w:rPr>
      </w:pPr>
    </w:p>
    <w:p w:rsidR="005027FD" w:rsidP="70257AEB" w:rsidRDefault="005027FD" w14:paraId="202C8134" w14:textId="481BB36B">
      <w:pPr>
        <w:rPr>
          <w:noProof w:val="0"/>
          <w:lang w:val="de-CH"/>
        </w:rPr>
      </w:pPr>
      <w:r w:rsidRPr="70257AEB" w:rsidR="46E6E26E">
        <w:rPr>
          <w:noProof w:val="0"/>
          <w:lang w:val="de-CH"/>
        </w:rPr>
        <w:t xml:space="preserve">Auf der </w:t>
      </w:r>
      <w:r w:rsidRPr="70257AEB" w:rsidR="52604685">
        <w:rPr>
          <w:noProof w:val="0"/>
          <w:lang w:val="de-CH"/>
        </w:rPr>
        <w:t>Website</w:t>
      </w:r>
      <w:r w:rsidRPr="70257AEB" w:rsidR="46E6E26E">
        <w:rPr>
          <w:noProof w:val="0"/>
          <w:lang w:val="de-CH"/>
        </w:rPr>
        <w:t xml:space="preserve"> soll es möglich sein</w:t>
      </w:r>
      <w:r w:rsidRPr="70257AEB" w:rsidR="7AE01350">
        <w:rPr>
          <w:noProof w:val="0"/>
          <w:lang w:val="de-CH"/>
        </w:rPr>
        <w:t xml:space="preserve"> die Sprache zu ändern. Es soll möglich sein das man ein Ticket kaufen kann mit einem Beliebigen </w:t>
      </w:r>
      <w:r w:rsidRPr="70257AEB" w:rsidR="09DB5327">
        <w:rPr>
          <w:noProof w:val="0"/>
          <w:lang w:val="de-CH"/>
        </w:rPr>
        <w:t xml:space="preserve">Abfahrts- und Ankunftsbahnhof. Es soll möglich sein </w:t>
      </w:r>
      <w:r w:rsidRPr="70257AEB" w:rsidR="09DB5327">
        <w:rPr>
          <w:noProof w:val="0"/>
          <w:lang w:val="de-CH"/>
        </w:rPr>
        <w:t>das</w:t>
      </w:r>
      <w:r w:rsidRPr="70257AEB" w:rsidR="09DB5327">
        <w:rPr>
          <w:noProof w:val="0"/>
          <w:lang w:val="de-CH"/>
        </w:rPr>
        <w:t xml:space="preserve"> man entweder</w:t>
      </w:r>
    </w:p>
    <w:p w:rsidR="005027FD" w:rsidP="00464483" w:rsidRDefault="005027FD" w14:paraId="288D0F17" w14:textId="3BF2CCC3">
      <w:pPr>
        <w:pStyle w:val="berschrift2"/>
        <w:rPr/>
      </w:pPr>
      <w:bookmarkStart w:name="_Toc87223206" w:id="1"/>
      <w:r w:rsidRPr="70257AEB" w:rsidR="005027FD">
        <w:rPr>
          <w:noProof w:val="0"/>
          <w:lang w:val="de-CH"/>
        </w:rPr>
        <w:t>Zielpublikum, Voraussetzungen</w:t>
      </w:r>
      <w:bookmarkEnd w:id="1"/>
    </w:p>
    <w:p w:rsidR="005027FD" w:rsidP="70257AEB" w:rsidRDefault="005027FD" w14:paraId="46889CF4" w14:textId="77777777">
      <w:pPr>
        <w:rPr>
          <w:noProof w:val="0"/>
          <w:lang w:val="de-CH"/>
        </w:rPr>
      </w:pPr>
    </w:p>
    <w:p w:rsidR="005027FD" w:rsidP="70257AEB" w:rsidRDefault="005027FD" w14:paraId="4CCA0934" w14:textId="470D310A">
      <w:pPr>
        <w:rPr>
          <w:noProof w:val="0"/>
          <w:lang w:val="de-CH"/>
        </w:rPr>
      </w:pPr>
      <w:r w:rsidRPr="70257AEB" w:rsidR="4CCD5B06">
        <w:rPr>
          <w:noProof w:val="0"/>
          <w:lang w:val="de-CH"/>
        </w:rPr>
        <w:t>Das Dokument is</w:t>
      </w:r>
      <w:r w:rsidRPr="70257AEB" w:rsidR="2E967A35">
        <w:rPr>
          <w:noProof w:val="0"/>
          <w:lang w:val="de-CH"/>
        </w:rPr>
        <w:t xml:space="preserve">t an Informatiker gerichtet, </w:t>
      </w:r>
      <w:r w:rsidRPr="70257AEB" w:rsidR="023E120A">
        <w:rPr>
          <w:noProof w:val="0"/>
          <w:lang w:val="de-CH"/>
        </w:rPr>
        <w:t xml:space="preserve">die für </w:t>
      </w:r>
      <w:r w:rsidRPr="70257AEB" w:rsidR="4614355E">
        <w:rPr>
          <w:noProof w:val="0"/>
          <w:lang w:val="de-CH"/>
        </w:rPr>
        <w:t>Instandhaltung</w:t>
      </w:r>
      <w:r w:rsidRPr="70257AEB" w:rsidR="023E120A">
        <w:rPr>
          <w:noProof w:val="0"/>
          <w:lang w:val="de-CH"/>
        </w:rPr>
        <w:t xml:space="preserve"> und </w:t>
      </w:r>
      <w:r w:rsidRPr="70257AEB" w:rsidR="40D2C589">
        <w:rPr>
          <w:noProof w:val="0"/>
          <w:lang w:val="de-CH"/>
        </w:rPr>
        <w:t>Erweiterung</w:t>
      </w:r>
      <w:r w:rsidRPr="70257AEB" w:rsidR="023E120A">
        <w:rPr>
          <w:noProof w:val="0"/>
          <w:lang w:val="de-CH"/>
        </w:rPr>
        <w:t xml:space="preserve"> zuständig </w:t>
      </w:r>
      <w:r w:rsidRPr="70257AEB" w:rsidR="3BD19DA5">
        <w:rPr>
          <w:noProof w:val="0"/>
          <w:lang w:val="de-CH"/>
        </w:rPr>
        <w:t>sind,</w:t>
      </w:r>
      <w:r w:rsidRPr="70257AEB" w:rsidR="023E120A">
        <w:rPr>
          <w:noProof w:val="0"/>
          <w:lang w:val="de-CH"/>
        </w:rPr>
        <w:t xml:space="preserve"> sowie für die</w:t>
      </w:r>
      <w:r w:rsidRPr="70257AEB" w:rsidR="168B1245">
        <w:rPr>
          <w:noProof w:val="0"/>
          <w:lang w:val="de-CH"/>
        </w:rPr>
        <w:t>jenigen die für die</w:t>
      </w:r>
      <w:r w:rsidRPr="70257AEB" w:rsidR="023E120A">
        <w:rPr>
          <w:noProof w:val="0"/>
          <w:lang w:val="de-CH"/>
        </w:rPr>
        <w:t xml:space="preserve"> </w:t>
      </w:r>
      <w:r w:rsidRPr="70257AEB" w:rsidR="46B6BBED">
        <w:rPr>
          <w:noProof w:val="0"/>
          <w:lang w:val="de-CH"/>
        </w:rPr>
        <w:t>Installation</w:t>
      </w:r>
      <w:r w:rsidRPr="70257AEB" w:rsidR="4C7D52E3">
        <w:rPr>
          <w:noProof w:val="0"/>
          <w:lang w:val="de-CH"/>
        </w:rPr>
        <w:t xml:space="preserve"> auf entsprechende Devices</w:t>
      </w:r>
      <w:r w:rsidRPr="70257AEB" w:rsidR="089476BC">
        <w:rPr>
          <w:noProof w:val="0"/>
          <w:lang w:val="de-CH"/>
        </w:rPr>
        <w:t xml:space="preserve"> verantwortlich ist</w:t>
      </w:r>
      <w:r w:rsidRPr="70257AEB" w:rsidR="3545342D">
        <w:rPr>
          <w:noProof w:val="0"/>
          <w:lang w:val="de-CH"/>
        </w:rPr>
        <w:t>.</w:t>
      </w:r>
    </w:p>
    <w:p w:rsidRPr="00464483" w:rsidR="005027FD" w:rsidP="00D52A6D" w:rsidRDefault="005027FD" w14:paraId="2CADF7F4" w14:textId="26C420CF">
      <w:pPr>
        <w:pStyle w:val="berschrift2"/>
        <w:rPr/>
      </w:pPr>
      <w:bookmarkStart w:name="_Toc87223207" w:id="2"/>
      <w:r w:rsidRPr="70257AEB" w:rsidR="005027FD">
        <w:rPr>
          <w:noProof w:val="0"/>
          <w:lang w:val="de-CH"/>
        </w:rPr>
        <w:t>Stakeholder</w:t>
      </w:r>
      <w:bookmarkEnd w:id="2"/>
    </w:p>
    <w:p w:rsidR="005027FD" w:rsidP="70257AEB" w:rsidRDefault="005027FD" w14:paraId="4D2B79DE" w14:textId="17EF1D3B">
      <w:pPr>
        <w:rPr>
          <w:noProof w:val="0"/>
          <w:lang w:val="de-CH"/>
        </w:rPr>
      </w:pPr>
    </w:p>
    <w:p w:rsidRPr="00886C4A" w:rsidR="00886C4A" w:rsidP="70257AEB" w:rsidRDefault="00886C4A" w14:paraId="3D085B57" w14:textId="7F1F7676">
      <w:pPr>
        <w:rPr>
          <w:noProof w:val="0"/>
          <w:lang w:val="de-CH"/>
        </w:rPr>
      </w:pPr>
      <w:r w:rsidRPr="70257AEB" w:rsidR="725FDB05">
        <w:rPr>
          <w:noProof w:val="0"/>
          <w:lang w:val="de-CH"/>
        </w:rPr>
        <w:t>Der Dozent, Die Schulleitung</w:t>
      </w:r>
      <w:r w:rsidRPr="70257AEB" w:rsidR="56C14ADF">
        <w:rPr>
          <w:noProof w:val="0"/>
          <w:lang w:val="de-CH"/>
        </w:rPr>
        <w:t>.</w:t>
      </w:r>
    </w:p>
    <w:p w:rsidR="00D52A6D" w:rsidP="70257AEB" w:rsidRDefault="00D52A6D" w14:paraId="0DB7BAA9" w14:textId="77777777">
      <w:pPr>
        <w:rPr>
          <w:b w:val="1"/>
          <w:bCs w:val="1"/>
          <w:noProof w:val="0"/>
          <w:kern w:val="28"/>
          <w:lang w:val="de-CH"/>
        </w:rPr>
      </w:pPr>
      <w:r w:rsidRPr="70257AEB">
        <w:rPr>
          <w:noProof w:val="0"/>
          <w:lang w:val="de-CH"/>
        </w:rPr>
        <w:br w:type="page"/>
      </w:r>
    </w:p>
    <w:p w:rsidR="00886C4A" w:rsidP="00464483" w:rsidRDefault="00886C4A" w14:paraId="0D21C306" w14:textId="5CAA5625">
      <w:pPr>
        <w:pStyle w:val="berschrift1"/>
        <w:rPr/>
      </w:pPr>
      <w:bookmarkStart w:name="_Toc87223208" w:id="3"/>
      <w:r w:rsidRPr="70257AEB" w:rsidR="00886C4A">
        <w:rPr>
          <w:noProof w:val="0"/>
          <w:lang w:val="de-CH"/>
        </w:rPr>
        <w:t>Ausgangslage</w:t>
      </w:r>
      <w:bookmarkEnd w:id="3"/>
    </w:p>
    <w:p w:rsidR="00886C4A" w:rsidP="70257AEB" w:rsidRDefault="00886C4A" w14:paraId="518316D9" w14:textId="23BEE8AF">
      <w:pPr>
        <w:pStyle w:val="Standard"/>
        <w:rPr>
          <w:rFonts w:ascii="Arial" w:hAnsi="Arial" w:eastAsia="Times New Roman" w:cs="Times New Roman"/>
          <w:noProof w:val="0"/>
          <w:lang w:val="de-CH"/>
        </w:rPr>
      </w:pPr>
    </w:p>
    <w:p w:rsidR="00886C4A" w:rsidP="70257AEB" w:rsidRDefault="00886C4A" w14:paraId="1CF7F2EA" w14:textId="073760DB">
      <w:pPr>
        <w:pStyle w:val="Standard"/>
        <w:rPr>
          <w:rFonts w:ascii="Arial" w:hAnsi="Arial" w:eastAsia="Times New Roman" w:cs="Times New Roman"/>
          <w:noProof w:val="0"/>
          <w:sz w:val="22"/>
          <w:szCs w:val="22"/>
          <w:lang w:val="de-CH"/>
        </w:rPr>
      </w:pPr>
      <w:r w:rsidRPr="70257AEB" w:rsidR="0B0CD13B">
        <w:rPr>
          <w:rFonts w:ascii="Arial" w:hAnsi="Arial" w:eastAsia="Arial" w:cs="Arial"/>
          <w:noProof w:val="0"/>
          <w:sz w:val="22"/>
          <w:szCs w:val="22"/>
          <w:lang w:val="de-CH"/>
        </w:rPr>
        <w:t>Das Transportunternehmen CSB (</w:t>
      </w:r>
      <w:r w:rsidRPr="70257AEB" w:rsidR="0B0CD13B">
        <w:rPr>
          <w:rFonts w:ascii="Arial" w:hAnsi="Arial" w:eastAsia="Arial" w:cs="Arial"/>
          <w:noProof w:val="0"/>
          <w:sz w:val="22"/>
          <w:szCs w:val="22"/>
          <w:lang w:val="de-CH"/>
        </w:rPr>
        <w:t>CsBe</w:t>
      </w:r>
      <w:r w:rsidRPr="70257AEB" w:rsidR="0B0CD13B">
        <w:rPr>
          <w:rFonts w:ascii="Arial" w:hAnsi="Arial" w:eastAsia="Arial" w:cs="Arial"/>
          <w:noProof w:val="0"/>
          <w:sz w:val="22"/>
          <w:szCs w:val="22"/>
          <w:lang w:val="de-CH"/>
        </w:rPr>
        <w:t xml:space="preserve">-Bahn; ein </w:t>
      </w:r>
      <w:r w:rsidRPr="70257AEB" w:rsidR="0B0CD13B">
        <w:rPr>
          <w:rFonts w:ascii="Arial" w:hAnsi="Arial" w:eastAsia="Arial" w:cs="Arial"/>
          <w:noProof w:val="0"/>
          <w:sz w:val="22"/>
          <w:szCs w:val="22"/>
          <w:lang w:val="de-CH"/>
        </w:rPr>
        <w:t>äusserst</w:t>
      </w:r>
      <w:r w:rsidRPr="70257AEB" w:rsidR="0B0CD13B">
        <w:rPr>
          <w:rFonts w:ascii="Arial" w:hAnsi="Arial" w:eastAsia="Arial" w:cs="Arial"/>
          <w:noProof w:val="0"/>
          <w:sz w:val="22"/>
          <w:szCs w:val="22"/>
          <w:lang w:val="de-CH"/>
        </w:rPr>
        <w:t xml:space="preserve"> kreativer Name) betreibt eine kleine Bahnlinie zwischen </w:t>
      </w:r>
      <w:r w:rsidRPr="70257AEB" w:rsidR="0B0CD13B">
        <w:rPr>
          <w:rFonts w:ascii="Arial" w:hAnsi="Arial" w:eastAsia="Arial" w:cs="Arial"/>
          <w:noProof w:val="0"/>
          <w:sz w:val="22"/>
          <w:szCs w:val="22"/>
          <w:lang w:val="de-CH"/>
        </w:rPr>
        <w:t>Schwarzenburg</w:t>
      </w:r>
      <w:r w:rsidRPr="70257AEB" w:rsidR="0B0CD13B">
        <w:rPr>
          <w:rFonts w:ascii="Arial" w:hAnsi="Arial" w:eastAsia="Arial" w:cs="Arial"/>
          <w:noProof w:val="0"/>
          <w:sz w:val="22"/>
          <w:szCs w:val="22"/>
          <w:lang w:val="de-CH"/>
        </w:rPr>
        <w:t xml:space="preserve"> und </w:t>
      </w:r>
      <w:r w:rsidRPr="70257AEB" w:rsidR="0B0CD13B">
        <w:rPr>
          <w:rFonts w:ascii="Arial" w:hAnsi="Arial" w:eastAsia="Arial" w:cs="Arial"/>
          <w:noProof w:val="0"/>
          <w:sz w:val="22"/>
          <w:szCs w:val="22"/>
          <w:lang w:val="de-CH"/>
        </w:rPr>
        <w:t>Broc</w:t>
      </w:r>
      <w:r w:rsidRPr="70257AEB" w:rsidR="0B0CD13B">
        <w:rPr>
          <w:rFonts w:ascii="Arial" w:hAnsi="Arial" w:eastAsia="Arial" w:cs="Arial"/>
          <w:noProof w:val="0"/>
          <w:sz w:val="22"/>
          <w:szCs w:val="22"/>
          <w:lang w:val="de-CH"/>
        </w:rPr>
        <w:t xml:space="preserve"> und verbindet dadurch die Region Bern mit dem Greyerz im Kanton Fribourg.</w:t>
      </w:r>
    </w:p>
    <w:p w:rsidR="70257AEB" w:rsidP="70257AEB" w:rsidRDefault="70257AEB" w14:paraId="07739A35" w14:textId="3ED4E9D7">
      <w:pPr>
        <w:pStyle w:val="Standard"/>
        <w:rPr>
          <w:rFonts w:ascii="Arial" w:hAnsi="Arial" w:eastAsia="Times New Roman" w:cs="Times New Roman"/>
          <w:noProof w:val="0"/>
          <w:lang w:val="de-CH"/>
        </w:rPr>
      </w:pPr>
    </w:p>
    <w:p w:rsidRPr="00873288" w:rsidR="00873288" w:rsidP="70257AEB" w:rsidRDefault="00873288" w14:paraId="38F7AE96" w14:textId="471A1CA1" w14:noSpellErr="1">
      <w:pPr>
        <w:rPr>
          <w:noProof w:val="0"/>
          <w:lang w:val="de-CH"/>
        </w:rPr>
      </w:pPr>
    </w:p>
    <w:p w:rsidRPr="00873288" w:rsidR="00873288" w:rsidP="00873288" w:rsidRDefault="00873288" w14:paraId="4FC93610" w14:textId="657EFB44">
      <w:pPr>
        <w:pStyle w:val="berschrift2"/>
        <w:rPr/>
      </w:pPr>
      <w:bookmarkStart w:name="_Toc87223209" w:id="4"/>
      <w:r w:rsidRPr="70257AEB" w:rsidR="00873288">
        <w:rPr>
          <w:noProof w:val="0"/>
          <w:lang w:val="de-CH"/>
        </w:rPr>
        <w:t>Ist-Situation</w:t>
      </w:r>
      <w:r w:rsidRPr="70257AEB" w:rsidR="40AAD86F">
        <w:rPr>
          <w:noProof w:val="0"/>
          <w:lang w:val="de-CH"/>
        </w:rPr>
        <w:t xml:space="preserve"> -&gt; was gibt’s schon</w:t>
      </w:r>
      <w:bookmarkEnd w:id="4"/>
    </w:p>
    <w:p w:rsidRPr="00886C4A" w:rsidR="005027FD" w:rsidP="70257AEB" w:rsidRDefault="005027FD" w14:paraId="0F103176" w14:textId="5841DA68">
      <w:pPr>
        <w:rPr>
          <w:noProof w:val="0"/>
          <w:lang w:val="de-CH"/>
        </w:rPr>
      </w:pPr>
      <w:r w:rsidRPr="70257AEB" w:rsidR="7F51A5D1">
        <w:rPr>
          <w:noProof w:val="0"/>
          <w:lang w:val="de-CH"/>
        </w:rPr>
        <w:t xml:space="preserve">Haben </w:t>
      </w:r>
      <w:r w:rsidRPr="70257AEB" w:rsidR="161EEDA1">
        <w:rPr>
          <w:noProof w:val="0"/>
          <w:lang w:val="de-CH"/>
        </w:rPr>
        <w:t>zurzeit</w:t>
      </w:r>
      <w:r w:rsidRPr="70257AEB" w:rsidR="7F51A5D1">
        <w:rPr>
          <w:noProof w:val="0"/>
          <w:lang w:val="de-CH"/>
        </w:rPr>
        <w:t xml:space="preserve"> nur ein </w:t>
      </w:r>
      <w:r w:rsidRPr="70257AEB" w:rsidR="7BE72CA3">
        <w:rPr>
          <w:noProof w:val="0"/>
          <w:lang w:val="de-CH"/>
        </w:rPr>
        <w:t>Beispiel</w:t>
      </w:r>
      <w:r w:rsidRPr="70257AEB" w:rsidR="7F51A5D1">
        <w:rPr>
          <w:noProof w:val="0"/>
          <w:lang w:val="de-CH"/>
        </w:rPr>
        <w:t xml:space="preserve"> Projekt zu </w:t>
      </w:r>
      <w:r w:rsidRPr="70257AEB" w:rsidR="00000FF6">
        <w:rPr>
          <w:noProof w:val="0"/>
          <w:lang w:val="de-CH"/>
        </w:rPr>
        <w:t>Gesicht</w:t>
      </w:r>
      <w:r w:rsidRPr="70257AEB" w:rsidR="7F51A5D1">
        <w:rPr>
          <w:noProof w:val="0"/>
          <w:lang w:val="de-CH"/>
        </w:rPr>
        <w:t xml:space="preserve"> bekommen sowie einige Code</w:t>
      </w:r>
      <w:r w:rsidRPr="70257AEB" w:rsidR="716C9A6D">
        <w:rPr>
          <w:noProof w:val="0"/>
          <w:lang w:val="de-CH"/>
        </w:rPr>
        <w:t>b</w:t>
      </w:r>
      <w:r w:rsidRPr="70257AEB" w:rsidR="7F51A5D1">
        <w:rPr>
          <w:noProof w:val="0"/>
          <w:lang w:val="de-CH"/>
        </w:rPr>
        <w:t>eispiele</w:t>
      </w:r>
      <w:r w:rsidRPr="70257AEB" w:rsidR="03F38EB9">
        <w:rPr>
          <w:noProof w:val="0"/>
          <w:lang w:val="de-CH"/>
        </w:rPr>
        <w:t xml:space="preserve">, Styleguide sowie gewisse Ressourcen wie Grafiken, Schriften, Sounds sowie 2 </w:t>
      </w:r>
      <w:r w:rsidRPr="70257AEB" w:rsidR="03F38EB9">
        <w:rPr>
          <w:noProof w:val="0"/>
          <w:lang w:val="de-CH"/>
        </w:rPr>
        <w:t>Billetbeispiele</w:t>
      </w:r>
      <w:r w:rsidRPr="70257AEB" w:rsidR="244DA6E0">
        <w:rPr>
          <w:noProof w:val="0"/>
          <w:lang w:val="de-CH"/>
        </w:rPr>
        <w:t>.</w:t>
      </w:r>
    </w:p>
    <w:p w:rsidR="00873288" w:rsidP="70257AEB" w:rsidRDefault="00873288" w14:paraId="581716C4" w14:textId="77777777">
      <w:pPr>
        <w:rPr>
          <w:b w:val="1"/>
          <w:bCs w:val="1"/>
          <w:noProof w:val="0"/>
          <w:kern w:val="28"/>
          <w:lang w:val="de-CH"/>
        </w:rPr>
      </w:pPr>
      <w:r w:rsidRPr="70257AEB">
        <w:rPr>
          <w:noProof w:val="0"/>
          <w:lang w:val="de-CH"/>
        </w:rPr>
        <w:br w:type="page"/>
      </w:r>
    </w:p>
    <w:p w:rsidR="00873288" w:rsidP="00873288" w:rsidRDefault="00873288" w14:paraId="107872FC" w14:textId="08D14BBA">
      <w:pPr>
        <w:pStyle w:val="berschrift1"/>
        <w:rPr/>
      </w:pPr>
      <w:bookmarkStart w:name="_Toc87223210" w:id="5"/>
      <w:r w:rsidRPr="70257AEB" w:rsidR="00873288">
        <w:rPr>
          <w:noProof w:val="0"/>
          <w:lang w:val="de-CH"/>
        </w:rPr>
        <w:t>Anforderungen</w:t>
      </w:r>
      <w:bookmarkEnd w:id="5"/>
    </w:p>
    <w:p w:rsidR="00873288" w:rsidP="70257AEB" w:rsidRDefault="00873288" w14:paraId="6052CEF9" w14:textId="63DB0D55" w14:noSpellErr="1">
      <w:pPr>
        <w:rPr>
          <w:noProof w:val="0"/>
          <w:lang w:val="de-CH"/>
        </w:rPr>
      </w:pPr>
    </w:p>
    <w:p w:rsidR="00873288" w:rsidP="70257AEB" w:rsidRDefault="00873288" w14:paraId="6E32205D" w14:textId="7343F702">
      <w:pPr>
        <w:rPr>
          <w:noProof w:val="0"/>
          <w:lang w:val="de-CH"/>
        </w:rPr>
      </w:pPr>
      <w:r w:rsidRPr="70257AEB" w:rsidR="00873288">
        <w:rPr>
          <w:noProof w:val="0"/>
          <w:lang w:val="de-CH"/>
        </w:rPr>
        <w:t>Beschreiben Sie hier</w:t>
      </w:r>
      <w:r w:rsidRPr="70257AEB" w:rsidR="00D84C8F">
        <w:rPr>
          <w:noProof w:val="0"/>
          <w:lang w:val="de-CH"/>
        </w:rPr>
        <w:t xml:space="preserve"> </w:t>
      </w:r>
      <w:r w:rsidRPr="70257AEB" w:rsidR="49FECFF6">
        <w:rPr>
          <w:noProof w:val="0"/>
          <w:lang w:val="de-CH"/>
        </w:rPr>
        <w:t>das geforderte Soll</w:t>
      </w:r>
      <w:r w:rsidRPr="70257AEB" w:rsidR="00873288">
        <w:rPr>
          <w:noProof w:val="0"/>
          <w:lang w:val="de-CH"/>
        </w:rPr>
        <w:t xml:space="preserve"> – Situation des Systems.</w:t>
      </w:r>
    </w:p>
    <w:p w:rsidRPr="00873288" w:rsidR="00873288" w:rsidP="70257AEB" w:rsidRDefault="00873288" w14:paraId="209CD22A" w14:textId="3B375EEA" w14:noSpellErr="1">
      <w:pPr>
        <w:rPr>
          <w:noProof w:val="0"/>
          <w:lang w:val="de-CH"/>
        </w:rPr>
      </w:pPr>
    </w:p>
    <w:p w:rsidRPr="00873288" w:rsidR="00873288" w:rsidP="00873288" w:rsidRDefault="00873288" w14:paraId="5640FFB0" w14:textId="04780E9C">
      <w:pPr>
        <w:pStyle w:val="berschrift2"/>
        <w:rPr/>
      </w:pPr>
      <w:bookmarkStart w:name="_Toc87223211" w:id="6"/>
      <w:r w:rsidRPr="70257AEB" w:rsidR="00873288">
        <w:rPr>
          <w:noProof w:val="0"/>
          <w:lang w:val="de-CH"/>
        </w:rPr>
        <w:t>Funktionale Anforderungen</w:t>
      </w:r>
      <w:bookmarkEnd w:id="6"/>
    </w:p>
    <w:p w:rsidR="00873288" w:rsidP="70257AEB" w:rsidRDefault="00873288" w14:paraId="659B5EC7" w14:textId="6A2BCD41" w14:noSpellErr="1">
      <w:pPr>
        <w:rPr>
          <w:noProof w:val="0"/>
          <w:lang w:val="de-CH"/>
        </w:rPr>
      </w:pPr>
    </w:p>
    <w:p w:rsidR="00873288" w:rsidP="70257AEB" w:rsidRDefault="00873288" w14:paraId="2D6E18FF" w14:textId="7C233593">
      <w:pPr>
        <w:rPr>
          <w:noProof w:val="0"/>
          <w:lang w:val="de-CH"/>
        </w:rPr>
      </w:pPr>
      <w:r w:rsidRPr="70257AEB" w:rsidR="00873288">
        <w:rPr>
          <w:noProof w:val="0"/>
          <w:lang w:val="de-CH"/>
        </w:rPr>
        <w:t>Listen Sie die funktionalen Anforderungen</w:t>
      </w:r>
      <w:r w:rsidRPr="70257AEB" w:rsidR="00AC5451">
        <w:rPr>
          <w:noProof w:val="0"/>
          <w:lang w:val="de-CH"/>
        </w:rPr>
        <w:t xml:space="preserve"> (Interaktion mit dem System)</w:t>
      </w:r>
      <w:r w:rsidRPr="70257AEB" w:rsidR="00873288">
        <w:rPr>
          <w:noProof w:val="0"/>
          <w:lang w:val="de-CH"/>
        </w:rPr>
        <w:t xml:space="preserve"> in </w:t>
      </w:r>
      <w:r w:rsidRPr="70257AEB" w:rsidR="00AC5451">
        <w:rPr>
          <w:noProof w:val="0"/>
          <w:lang w:val="de-CH"/>
        </w:rPr>
        <w:t xml:space="preserve">Form von User Stories </w:t>
      </w:r>
      <w:r w:rsidRPr="70257AEB" w:rsidR="00AC5451">
        <w:rPr>
          <w:noProof w:val="0"/>
          <w:lang w:val="de-CH"/>
        </w:rPr>
        <w:t>auf.</w:t>
      </w:r>
      <w:r w:rsidRPr="70257AEB" w:rsidR="00873288">
        <w:rPr>
          <w:noProof w:val="0"/>
          <w:lang w:val="de-CH"/>
        </w:rPr>
        <w:t xml:space="preserve"> </w:t>
      </w:r>
    </w:p>
    <w:p w:rsidR="00AC5451" w:rsidP="70257AEB" w:rsidRDefault="00AC5451" w14:paraId="24CC4AF4" w14:textId="77777777" w14:noSpellErr="1">
      <w:pPr>
        <w:rPr>
          <w:noProof w:val="0"/>
          <w:lang w:val="de-CH"/>
        </w:rPr>
      </w:pPr>
    </w:p>
    <w:p w:rsidR="00AC5451" w:rsidP="70257AEB" w:rsidRDefault="00AC5451" w14:paraId="7935D986" w14:textId="5156BC2E">
      <w:pPr>
        <w:rPr>
          <w:noProof w:val="0"/>
          <w:lang w:val="de-CH"/>
        </w:rPr>
      </w:pPr>
      <w:r w:rsidRPr="70257AEB" w:rsidR="00AC5451">
        <w:rPr>
          <w:noProof w:val="0"/>
          <w:lang w:val="de-CH"/>
        </w:rPr>
        <w:t xml:space="preserve">Beispiel einer Auflistung von </w:t>
      </w:r>
      <w:r w:rsidRPr="70257AEB" w:rsidR="2691CEA8">
        <w:rPr>
          <w:noProof w:val="0"/>
          <w:lang w:val="de-CH"/>
        </w:rPr>
        <w:t>Funktionalen Anforderungen</w:t>
      </w:r>
    </w:p>
    <w:p w:rsidR="00AC5451" w:rsidP="70257AEB" w:rsidRDefault="00AC5451" w14:paraId="4C643F11" w14:textId="4109CC8E">
      <w:pPr>
        <w:rPr>
          <w:noProof w:val="0"/>
          <w:lang w:val="de-CH"/>
        </w:rPr>
      </w:pPr>
      <w:r w:rsidRPr="70257AEB" w:rsidR="2BFF5954">
        <w:rPr>
          <w:noProof w:val="0"/>
          <w:lang w:val="de-CH"/>
        </w:rPr>
        <w:t>//</w:t>
      </w:r>
      <w:r w:rsidRPr="70257AEB" w:rsidR="2BFF5954">
        <w:rPr>
          <w:noProof w:val="0"/>
          <w:lang w:val="de-CH"/>
        </w:rPr>
        <w:t>hsahfasjkg</w:t>
      </w:r>
      <w:r w:rsidRPr="70257AEB" w:rsidR="2BFF5954">
        <w:rPr>
          <w:noProof w:val="0"/>
          <w:lang w:val="de-CH"/>
        </w:rPr>
        <w:t xml:space="preserve"> uisdgsdghsdjfgsdhfsdmnvbjsdghvzjsgdvgsjdgvrhergbkerjkgbkhebdahieh </w:t>
      </w:r>
    </w:p>
    <w:p w:rsidR="00AC5451" w:rsidP="70257AEB" w:rsidRDefault="00AC5451" w14:paraId="3CD45381" w14:textId="77777777" w14:noSpellErr="1">
      <w:pPr>
        <w:rPr>
          <w:noProof w:val="0"/>
          <w:lang w:val="de-CH"/>
        </w:rPr>
      </w:pPr>
    </w:p>
    <w:tbl>
      <w:tblPr>
        <w:tblStyle w:val="Tabellenraster"/>
        <w:tblW w:w="9356" w:type="dxa"/>
        <w:tblInd w:w="-5" w:type="dxa"/>
        <w:tblLook w:val="04A0" w:firstRow="1" w:lastRow="0" w:firstColumn="1" w:lastColumn="0" w:noHBand="0" w:noVBand="1"/>
      </w:tblPr>
      <w:tblGrid>
        <w:gridCol w:w="993"/>
        <w:gridCol w:w="8363"/>
      </w:tblGrid>
      <w:tr w:rsidRPr="00F32201" w:rsidR="00AC5451" w:rsidTr="5AF682C8" w14:paraId="0B65A512" w14:textId="77777777">
        <w:trPr>
          <w:trHeight w:val="531"/>
        </w:trPr>
        <w:tc>
          <w:tcPr>
            <w:tcW w:w="993" w:type="dxa"/>
            <w:shd w:val="clear" w:color="auto" w:fill="D9D9D9" w:themeFill="background1" w:themeFillShade="D9"/>
            <w:tcMar/>
          </w:tcPr>
          <w:p w:rsidRPr="00F32201" w:rsidR="00AC5451" w:rsidP="70257AEB" w:rsidRDefault="00AC5451" w14:paraId="38945E05" w14:textId="77777777">
            <w:pPr>
              <w:pStyle w:val="Listenabsatz"/>
              <w:ind w:left="0"/>
              <w:rPr>
                <w:rStyle w:val="Fett"/>
                <w:noProof w:val="0"/>
                <w:lang w:val="de-CH"/>
              </w:rPr>
            </w:pPr>
            <w:r w:rsidRPr="70257AEB" w:rsidR="00AC5451">
              <w:rPr>
                <w:rStyle w:val="Fett"/>
                <w:noProof w:val="0"/>
                <w:lang w:val="de-CH"/>
              </w:rPr>
              <w:t>Nr.</w:t>
            </w:r>
          </w:p>
        </w:tc>
        <w:tc>
          <w:tcPr>
            <w:tcW w:w="8363" w:type="dxa"/>
            <w:shd w:val="clear" w:color="auto" w:fill="D9D9D9" w:themeFill="background1" w:themeFillShade="D9"/>
            <w:tcMar/>
          </w:tcPr>
          <w:p w:rsidRPr="00F32201" w:rsidR="00AC5451" w:rsidP="70257AEB" w:rsidRDefault="00AC5451" w14:paraId="2EE7BDB5" w14:textId="77777777">
            <w:pPr>
              <w:pStyle w:val="Listenabsatz"/>
              <w:ind w:left="0"/>
              <w:rPr>
                <w:rStyle w:val="Fett"/>
                <w:noProof w:val="0"/>
                <w:lang w:val="de-CH"/>
              </w:rPr>
            </w:pPr>
            <w:r w:rsidRPr="70257AEB" w:rsidR="00AC5451">
              <w:rPr>
                <w:rStyle w:val="Fett"/>
                <w:noProof w:val="0"/>
                <w:lang w:val="de-CH"/>
              </w:rPr>
              <w:t xml:space="preserve">Anforderung </w:t>
            </w:r>
          </w:p>
        </w:tc>
      </w:tr>
      <w:tr w:rsidRPr="00F32201" w:rsidR="00AC5451" w:rsidTr="5AF682C8" w14:paraId="064E7F44" w14:textId="77777777">
        <w:trPr>
          <w:trHeight w:val="773"/>
        </w:trPr>
        <w:tc>
          <w:tcPr>
            <w:tcW w:w="993" w:type="dxa"/>
            <w:tcMar/>
          </w:tcPr>
          <w:p w:rsidRPr="00F32201" w:rsidR="00AC5451" w:rsidP="70257AEB" w:rsidRDefault="00AC5451" w14:paraId="557A4E9F" w14:textId="702FEFAC">
            <w:pPr>
              <w:pStyle w:val="Listenabsatz"/>
              <w:ind w:left="0"/>
              <w:rPr>
                <w:rFonts w:cs="Arial"/>
                <w:noProof w:val="0"/>
                <w:sz w:val="22"/>
                <w:szCs w:val="22"/>
                <w:lang w:val="de-CH"/>
              </w:rPr>
            </w:pPr>
            <w:r w:rsidRPr="70257AEB" w:rsidR="3E2BB737">
              <w:rPr>
                <w:rFonts w:cs="Arial"/>
                <w:noProof w:val="0"/>
                <w:sz w:val="22"/>
                <w:szCs w:val="22"/>
                <w:lang w:val="de-CH"/>
              </w:rPr>
              <w:t>FA-1</w:t>
            </w:r>
          </w:p>
        </w:tc>
        <w:tc>
          <w:tcPr>
            <w:tcW w:w="8363" w:type="dxa"/>
            <w:tcMar/>
          </w:tcPr>
          <w:p w:rsidRPr="00F32201" w:rsidR="00AC5451" w:rsidP="70257AEB" w:rsidRDefault="00AC5451" w14:paraId="5027149C" w14:textId="3CCAA87C">
            <w:pPr>
              <w:pStyle w:val="Listenabsatz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2"/>
                <w:szCs w:val="22"/>
                <w:lang w:val="de-CH"/>
              </w:rPr>
            </w:pPr>
            <w:r w:rsidRPr="70257AEB" w:rsidR="7108FC21">
              <w:rPr>
                <w:noProof w:val="0"/>
                <w:sz w:val="22"/>
                <w:szCs w:val="22"/>
                <w:lang w:val="de-CH"/>
              </w:rPr>
              <w:t>Im Anfangszustand wird ein Bildschirmschoner mit der Nachricht “Bildschirm berühren” in allen Sprachen angezeigt</w:t>
            </w:r>
            <w:r w:rsidRPr="70257AEB" w:rsidR="11B68989">
              <w:rPr>
                <w:noProof w:val="0"/>
                <w:sz w:val="22"/>
                <w:szCs w:val="22"/>
                <w:lang w:val="de-CH"/>
              </w:rPr>
              <w:t>.</w:t>
            </w:r>
          </w:p>
        </w:tc>
      </w:tr>
      <w:tr w:rsidRPr="00F32201" w:rsidR="00AC5451" w:rsidTr="5AF682C8" w14:paraId="53802E2F" w14:textId="77777777">
        <w:trPr>
          <w:trHeight w:val="773"/>
        </w:trPr>
        <w:tc>
          <w:tcPr>
            <w:tcW w:w="993" w:type="dxa"/>
            <w:tcMar/>
          </w:tcPr>
          <w:p w:rsidR="00AC5451" w:rsidP="70257AEB" w:rsidRDefault="00AC5451" w14:paraId="095571F8" w14:textId="78253FE3">
            <w:pPr>
              <w:pStyle w:val="Listenabsatz"/>
              <w:ind w:left="0"/>
              <w:rPr>
                <w:rFonts w:cs="Arial"/>
                <w:noProof w:val="0"/>
                <w:sz w:val="22"/>
                <w:szCs w:val="22"/>
                <w:lang w:val="de-CH"/>
              </w:rPr>
            </w:pPr>
            <w:r w:rsidRPr="70257AEB" w:rsidR="3E2BB737">
              <w:rPr>
                <w:rFonts w:cs="Arial"/>
                <w:noProof w:val="0"/>
                <w:sz w:val="22"/>
                <w:szCs w:val="22"/>
                <w:lang w:val="de-CH"/>
              </w:rPr>
              <w:t>FA-2</w:t>
            </w:r>
          </w:p>
          <w:p w:rsidR="00AC5451" w:rsidP="70257AEB" w:rsidRDefault="00AC5451" w14:paraId="0C74F7F9" w14:textId="785E0ABE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lang w:val="de-CH"/>
              </w:rPr>
            </w:pPr>
          </w:p>
        </w:tc>
        <w:tc>
          <w:tcPr>
            <w:tcW w:w="8363" w:type="dxa"/>
            <w:tcMar/>
          </w:tcPr>
          <w:p w:rsidRPr="008F7963" w:rsidR="00AC5451" w:rsidP="70257AEB" w:rsidRDefault="00AC5451" w14:paraId="7E59BBA2" w14:textId="58BC077C">
            <w:pPr>
              <w:pStyle w:val="Listenabsatz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2"/>
                <w:szCs w:val="22"/>
                <w:lang w:val="de-CH"/>
              </w:rPr>
            </w:pPr>
            <w:r w:rsidRPr="70257AEB" w:rsidR="2BFD808C">
              <w:rPr>
                <w:noProof w:val="0"/>
                <w:sz w:val="22"/>
                <w:szCs w:val="22"/>
                <w:lang w:val="de-CH"/>
              </w:rPr>
              <w:t>Nachdem der</w:t>
            </w:r>
            <w:r w:rsidRPr="70257AEB" w:rsidR="3EAD1196">
              <w:rPr>
                <w:noProof w:val="0"/>
                <w:sz w:val="22"/>
                <w:szCs w:val="22"/>
                <w:lang w:val="de-CH"/>
              </w:rPr>
              <w:t xml:space="preserve"> Bildschirmschoner weggedrückt </w:t>
            </w:r>
            <w:r w:rsidRPr="70257AEB" w:rsidR="349932BB">
              <w:rPr>
                <w:noProof w:val="0"/>
                <w:sz w:val="22"/>
                <w:szCs w:val="22"/>
                <w:lang w:val="de-CH"/>
              </w:rPr>
              <w:t>wurde,</w:t>
            </w:r>
            <w:r w:rsidRPr="70257AEB" w:rsidR="3EAD1196">
              <w:rPr>
                <w:noProof w:val="0"/>
                <w:sz w:val="22"/>
                <w:szCs w:val="22"/>
                <w:lang w:val="de-CH"/>
              </w:rPr>
              <w:t xml:space="preserve"> wird der Benutzer zu einem Hauptbildschirm ge</w:t>
            </w:r>
            <w:r w:rsidRPr="70257AEB" w:rsidR="0A45D5CA">
              <w:rPr>
                <w:noProof w:val="0"/>
                <w:sz w:val="22"/>
                <w:szCs w:val="22"/>
                <w:lang w:val="de-CH"/>
              </w:rPr>
              <w:t>leitet</w:t>
            </w:r>
            <w:r w:rsidRPr="70257AEB" w:rsidR="6522322C">
              <w:rPr>
                <w:noProof w:val="0"/>
                <w:sz w:val="22"/>
                <w:szCs w:val="22"/>
                <w:lang w:val="de-CH"/>
              </w:rPr>
              <w:t>.</w:t>
            </w:r>
          </w:p>
        </w:tc>
      </w:tr>
      <w:tr w:rsidRPr="00F32201" w:rsidR="00AC5451" w:rsidTr="5AF682C8" w14:paraId="59B32883" w14:textId="77777777">
        <w:trPr>
          <w:trHeight w:val="805"/>
        </w:trPr>
        <w:tc>
          <w:tcPr>
            <w:tcW w:w="993" w:type="dxa"/>
            <w:tcMar/>
          </w:tcPr>
          <w:p w:rsidR="00AC5451" w:rsidP="70257AEB" w:rsidRDefault="00AC5451" w14:paraId="1C58E336" w14:textId="17666B66">
            <w:pPr>
              <w:pStyle w:val="Listenabsatz"/>
              <w:ind w:left="0"/>
              <w:rPr>
                <w:rFonts w:cs="Arial"/>
                <w:noProof w:val="0"/>
                <w:sz w:val="22"/>
                <w:szCs w:val="22"/>
                <w:lang w:val="de-CH"/>
              </w:rPr>
            </w:pPr>
            <w:r w:rsidRPr="70257AEB" w:rsidR="3E2BB737">
              <w:rPr>
                <w:rFonts w:cs="Arial"/>
                <w:noProof w:val="0"/>
                <w:sz w:val="22"/>
                <w:szCs w:val="22"/>
                <w:lang w:val="de-CH"/>
              </w:rPr>
              <w:t>FA-3</w:t>
            </w:r>
          </w:p>
          <w:p w:rsidR="00AC5451" w:rsidP="70257AEB" w:rsidRDefault="00AC5451" w14:paraId="7778B67C" w14:textId="632021A3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lang w:val="de-CH"/>
              </w:rPr>
            </w:pPr>
          </w:p>
        </w:tc>
        <w:tc>
          <w:tcPr>
            <w:tcW w:w="8363" w:type="dxa"/>
            <w:tcMar/>
          </w:tcPr>
          <w:p w:rsidRPr="00EE3F35" w:rsidR="00AC5451" w:rsidP="70257AEB" w:rsidRDefault="00AC5451" w14:paraId="6CFDA516" w14:textId="58CB292B">
            <w:pPr>
              <w:pStyle w:val="Listenabsatz"/>
              <w:keepNext w:val="1"/>
              <w:ind w:left="0"/>
              <w:rPr>
                <w:noProof w:val="0"/>
                <w:sz w:val="22"/>
                <w:szCs w:val="22"/>
                <w:lang w:val="de-CH"/>
              </w:rPr>
            </w:pPr>
            <w:r w:rsidRPr="4F2A976D" w:rsidR="03C1A79A">
              <w:rPr>
                <w:noProof w:val="0"/>
                <w:sz w:val="22"/>
                <w:szCs w:val="22"/>
                <w:lang w:val="de-CH"/>
              </w:rPr>
              <w:t>Mindestens auf dem Hauptbildschirm muss die Sprache ausgewählt werden kö</w:t>
            </w:r>
            <w:r w:rsidRPr="4F2A976D" w:rsidR="2C98722D">
              <w:rPr>
                <w:noProof w:val="0"/>
                <w:sz w:val="22"/>
                <w:szCs w:val="22"/>
                <w:lang w:val="de-CH"/>
              </w:rPr>
              <w:t>nnen.</w:t>
            </w:r>
          </w:p>
        </w:tc>
      </w:tr>
      <w:tr w:rsidR="70257AEB" w:rsidTr="5AF682C8" w14:paraId="39F6817F">
        <w:trPr>
          <w:trHeight w:val="805"/>
        </w:trPr>
        <w:tc>
          <w:tcPr>
            <w:tcW w:w="993" w:type="dxa"/>
            <w:tcMar/>
          </w:tcPr>
          <w:p w:rsidR="5601568F" w:rsidP="70257AEB" w:rsidRDefault="5601568F" w14:paraId="1927562E" w14:textId="4820017A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70257AEB" w:rsidR="5601568F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FA-4</w:t>
            </w:r>
          </w:p>
        </w:tc>
        <w:tc>
          <w:tcPr>
            <w:tcW w:w="8363" w:type="dxa"/>
            <w:tcMar/>
          </w:tcPr>
          <w:p w:rsidR="70257AEB" w:rsidP="4F2A976D" w:rsidRDefault="70257AEB" w14:paraId="1EF1C0BE" w14:textId="72A04E1C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4F2A976D" w:rsidR="33083055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Die Standartsprache wird anhand des Standorts des Automaten festgelegt</w:t>
            </w:r>
          </w:p>
          <w:p w:rsidR="70257AEB" w:rsidP="4F2A976D" w:rsidRDefault="70257AEB" w14:paraId="1EFA373A" w14:textId="772ABBC0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</w:p>
          <w:p w:rsidR="70257AEB" w:rsidP="4F2A976D" w:rsidRDefault="70257AEB" w14:paraId="5B06337D" w14:textId="6F8BF113">
            <w:pPr>
              <w:pStyle w:val="Listenabsatz"/>
              <w:numPr>
                <w:ilvl w:val="0"/>
                <w:numId w:val="30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de-CH"/>
              </w:rPr>
            </w:pPr>
            <w:r w:rsidRPr="4F2A976D" w:rsidR="33083055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 xml:space="preserve">An den französischsprachigen Bahnhöfen wird Französisch </w:t>
            </w:r>
            <w:r w:rsidRPr="4F2A976D" w:rsidR="4F337BA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als Standardsprache verwendet</w:t>
            </w:r>
            <w:r w:rsidRPr="4F2A976D" w:rsidR="07EB47D5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.</w:t>
            </w:r>
          </w:p>
          <w:p w:rsidR="70257AEB" w:rsidP="4F2A976D" w:rsidRDefault="70257AEB" w14:paraId="7AAFDBA3" w14:textId="04E71831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</w:p>
          <w:p w:rsidR="70257AEB" w:rsidP="4F2A976D" w:rsidRDefault="70257AEB" w14:paraId="0681DADD" w14:textId="0DA54D55">
            <w:pPr>
              <w:pStyle w:val="Listenabsatz"/>
              <w:numPr>
                <w:ilvl w:val="0"/>
                <w:numId w:val="30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de-CH"/>
              </w:rPr>
            </w:pPr>
            <w:r w:rsidRPr="4F2A976D" w:rsidR="07EB47D5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 xml:space="preserve">Der Standort oder die Sprache werden per URL-Parameter mitgegeben </w:t>
            </w:r>
          </w:p>
          <w:p w:rsidR="70257AEB" w:rsidP="4F2A976D" w:rsidRDefault="70257AEB" w14:paraId="78252B4B" w14:textId="2147E45A">
            <w:pPr>
              <w:pStyle w:val="Standard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</w:p>
        </w:tc>
      </w:tr>
      <w:tr w:rsidR="70257AEB" w:rsidTr="5AF682C8" w14:paraId="5340083B">
        <w:trPr>
          <w:trHeight w:val="805"/>
        </w:trPr>
        <w:tc>
          <w:tcPr>
            <w:tcW w:w="993" w:type="dxa"/>
            <w:tcMar/>
          </w:tcPr>
          <w:p w:rsidR="70257AEB" w:rsidP="4F2A976D" w:rsidRDefault="70257AEB" w14:paraId="752A497E" w14:textId="395822BD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4F2A976D" w:rsidR="07EB47D5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FA-5</w:t>
            </w:r>
          </w:p>
        </w:tc>
        <w:tc>
          <w:tcPr>
            <w:tcW w:w="8363" w:type="dxa"/>
            <w:tcMar/>
          </w:tcPr>
          <w:p w:rsidR="70257AEB" w:rsidP="4F2A976D" w:rsidRDefault="70257AEB" w14:paraId="2966ACB5" w14:textId="3F8ED812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4F2A976D" w:rsidR="07EB47D5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Billetts können in diesen Variationen gekauft werden:</w:t>
            </w:r>
          </w:p>
          <w:p w:rsidR="70257AEB" w:rsidP="4F2A976D" w:rsidRDefault="70257AEB" w14:paraId="6F7CE608" w14:textId="6233EC09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</w:p>
          <w:p w:rsidR="70257AEB" w:rsidP="4F2A976D" w:rsidRDefault="70257AEB" w14:paraId="251F753D" w14:textId="1A798148">
            <w:pPr>
              <w:pStyle w:val="Listenabsatz"/>
              <w:numPr>
                <w:ilvl w:val="0"/>
                <w:numId w:val="29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de-CH"/>
              </w:rPr>
            </w:pPr>
            <w:proofErr w:type="spellStart"/>
            <w:r w:rsidRPr="4F2A976D" w:rsidR="2DFE37BA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Einzelbillett</w:t>
            </w:r>
            <w:proofErr w:type="spellEnd"/>
          </w:p>
          <w:p w:rsidR="70257AEB" w:rsidP="4F2A976D" w:rsidRDefault="70257AEB" w14:paraId="50984B12" w14:textId="316D7CDD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</w:p>
          <w:p w:rsidR="70257AEB" w:rsidP="4F2A976D" w:rsidRDefault="70257AEB" w14:paraId="79553E70" w14:textId="6F98900E">
            <w:pPr>
              <w:pStyle w:val="Listenabsatz"/>
              <w:numPr>
                <w:ilvl w:val="0"/>
                <w:numId w:val="29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de-CH"/>
              </w:rPr>
            </w:pPr>
            <w:r w:rsidRPr="4F2A976D" w:rsidR="2DFE37BA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Retourbillett</w:t>
            </w:r>
          </w:p>
          <w:p w:rsidR="70257AEB" w:rsidP="4F2A976D" w:rsidRDefault="70257AEB" w14:paraId="3844FBA7" w14:textId="0C247B0C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</w:p>
          <w:p w:rsidR="70257AEB" w:rsidP="4F2A976D" w:rsidRDefault="70257AEB" w14:paraId="7284E9C5" w14:textId="764D8EA9">
            <w:pPr>
              <w:pStyle w:val="Listenabsatz"/>
              <w:numPr>
                <w:ilvl w:val="0"/>
                <w:numId w:val="29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de-CH"/>
              </w:rPr>
            </w:pPr>
            <w:r w:rsidRPr="4F2A976D" w:rsidR="2DFE37BA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Mehrfahrtenkarte</w:t>
            </w:r>
          </w:p>
          <w:p w:rsidR="70257AEB" w:rsidP="4F2A976D" w:rsidRDefault="70257AEB" w14:paraId="346D45C7" w14:textId="5048CE6F">
            <w:pPr>
              <w:pStyle w:val="Standard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</w:p>
        </w:tc>
      </w:tr>
      <w:tr w:rsidR="70257AEB" w:rsidTr="5AF682C8" w14:paraId="53C4EEF1">
        <w:trPr>
          <w:trHeight w:val="805"/>
        </w:trPr>
        <w:tc>
          <w:tcPr>
            <w:tcW w:w="993" w:type="dxa"/>
            <w:tcMar/>
          </w:tcPr>
          <w:p w:rsidR="70257AEB" w:rsidP="5AF682C8" w:rsidRDefault="70257AEB" w14:paraId="65C577BA" w14:textId="0540621D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3D4D7AB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FA-6</w:t>
            </w:r>
          </w:p>
        </w:tc>
        <w:tc>
          <w:tcPr>
            <w:tcW w:w="8363" w:type="dxa"/>
            <w:tcMar/>
          </w:tcPr>
          <w:p w:rsidR="70257AEB" w:rsidP="4F2A976D" w:rsidRDefault="70257AEB" w14:paraId="22BFA8EF" w14:textId="6EEDD213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4F2A976D" w:rsidR="262A7CF6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Es können Billetts für mehrere Personen gleichzeitig gekauft werden.</w:t>
            </w:r>
          </w:p>
        </w:tc>
      </w:tr>
      <w:tr w:rsidR="70257AEB" w:rsidTr="5AF682C8" w14:paraId="340A4B2F">
        <w:trPr>
          <w:trHeight w:val="805"/>
        </w:trPr>
        <w:tc>
          <w:tcPr>
            <w:tcW w:w="993" w:type="dxa"/>
            <w:tcMar/>
          </w:tcPr>
          <w:p w:rsidR="70257AEB" w:rsidP="5AF682C8" w:rsidRDefault="70257AEB" w14:paraId="27DDFE27" w14:textId="3BCDE914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4DC7FD2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FA-7</w:t>
            </w:r>
          </w:p>
        </w:tc>
        <w:tc>
          <w:tcPr>
            <w:tcW w:w="8363" w:type="dxa"/>
            <w:tcMar/>
          </w:tcPr>
          <w:p w:rsidR="70257AEB" w:rsidP="4F2A976D" w:rsidRDefault="70257AEB" w14:paraId="48628A79" w14:textId="61F36A57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4F2A976D" w:rsidR="262A7CF6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Für jedes Billett kann aus den Optionen Vollpreis und ermässigt/Halbtax gewählt werden.</w:t>
            </w:r>
          </w:p>
        </w:tc>
      </w:tr>
      <w:tr w:rsidR="70257AEB" w:rsidTr="5AF682C8" w14:paraId="3FD29720">
        <w:trPr>
          <w:trHeight w:val="805"/>
        </w:trPr>
        <w:tc>
          <w:tcPr>
            <w:tcW w:w="993" w:type="dxa"/>
            <w:tcMar/>
          </w:tcPr>
          <w:p w:rsidR="70257AEB" w:rsidP="5AF682C8" w:rsidRDefault="70257AEB" w14:paraId="5FE8ADD6" w14:textId="70561C5B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298B7F0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FA-8</w:t>
            </w:r>
          </w:p>
        </w:tc>
        <w:tc>
          <w:tcPr>
            <w:tcW w:w="8363" w:type="dxa"/>
            <w:tcMar/>
          </w:tcPr>
          <w:p w:rsidR="70257AEB" w:rsidP="4F2A976D" w:rsidRDefault="70257AEB" w14:paraId="51EEB5A2" w14:textId="4B1D956C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4F2A976D" w:rsidR="262A7CF6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Die Klasse kann für jedes Billett ausgewählt werden (1. Oder 2.Klasse).</w:t>
            </w:r>
          </w:p>
          <w:p w:rsidR="70257AEB" w:rsidP="4F2A976D" w:rsidRDefault="70257AEB" w14:paraId="082CF75E" w14:textId="1F29211F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</w:p>
        </w:tc>
      </w:tr>
      <w:tr w:rsidR="70257AEB" w:rsidTr="5AF682C8" w14:paraId="571E1C81">
        <w:trPr>
          <w:trHeight w:val="805"/>
        </w:trPr>
        <w:tc>
          <w:tcPr>
            <w:tcW w:w="993" w:type="dxa"/>
            <w:tcMar/>
          </w:tcPr>
          <w:p w:rsidR="70257AEB" w:rsidP="5AF682C8" w:rsidRDefault="70257AEB" w14:paraId="79AA5B86" w14:textId="7C8C65D1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51AC2807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FA-9</w:t>
            </w:r>
          </w:p>
        </w:tc>
        <w:tc>
          <w:tcPr>
            <w:tcW w:w="8363" w:type="dxa"/>
            <w:tcMar/>
          </w:tcPr>
          <w:p w:rsidR="70257AEB" w:rsidP="4F2A976D" w:rsidRDefault="70257AEB" w14:paraId="6940D790" w14:textId="7DA7110E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0DF5786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 xml:space="preserve">Die Software muss einen </w:t>
            </w:r>
            <w:r w:rsidRPr="5AF682C8" w:rsidR="04F3275D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Überblick über alle Stationen und deren Umsteigemöglichkeiten bieten</w:t>
            </w:r>
            <w:r w:rsidRPr="5AF682C8" w:rsidR="0586551F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.</w:t>
            </w:r>
          </w:p>
        </w:tc>
      </w:tr>
      <w:tr w:rsidR="70257AEB" w:rsidTr="5AF682C8" w14:paraId="20D3E8ED">
        <w:trPr>
          <w:trHeight w:val="805"/>
        </w:trPr>
        <w:tc>
          <w:tcPr>
            <w:tcW w:w="993" w:type="dxa"/>
            <w:tcMar/>
          </w:tcPr>
          <w:p w:rsidR="70257AEB" w:rsidP="5AF682C8" w:rsidRDefault="70257AEB" w14:paraId="5A3262B2" w14:textId="2341513E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116A2FD7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FA-10</w:t>
            </w:r>
          </w:p>
        </w:tc>
        <w:tc>
          <w:tcPr>
            <w:tcW w:w="8363" w:type="dxa"/>
            <w:tcMar/>
          </w:tcPr>
          <w:p w:rsidR="70257AEB" w:rsidP="4F2A976D" w:rsidRDefault="70257AEB" w14:paraId="1467C004" w14:textId="59E198C3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194309FC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Nach einer Minute Inaktivität muss die Applikation von selbst in den Anfangszustand zurückkehrt</w:t>
            </w:r>
            <w:r w:rsidRPr="5AF682C8" w:rsidR="7BD527FC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.</w:t>
            </w:r>
          </w:p>
          <w:p w:rsidR="70257AEB" w:rsidP="4F2A976D" w:rsidRDefault="70257AEB" w14:paraId="513031E5" w14:textId="6CB29A41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</w:p>
          <w:p w:rsidR="70257AEB" w:rsidP="4F2A976D" w:rsidRDefault="70257AEB" w14:paraId="1AC9D9E9" w14:textId="670FCC1A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4F2A976D" w:rsidR="41F99E36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 xml:space="preserve">Bevor dies </w:t>
            </w:r>
            <w:r w:rsidRPr="4F2A976D" w:rsidR="41F99E36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geschieht</w:t>
            </w:r>
            <w:r w:rsidRPr="4F2A976D" w:rsidR="41F99E36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 xml:space="preserve">, sollte der </w:t>
            </w:r>
            <w:r w:rsidRPr="4F2A976D" w:rsidR="41F99E36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Benutzer</w:t>
            </w:r>
            <w:r w:rsidRPr="4F2A976D" w:rsidR="41F99E36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 xml:space="preserve"> gefragt werden, ob er fortfahren möchte</w:t>
            </w:r>
          </w:p>
        </w:tc>
      </w:tr>
      <w:tr w:rsidR="70257AEB" w:rsidTr="5AF682C8" w14:paraId="747D0309">
        <w:trPr>
          <w:trHeight w:val="805"/>
        </w:trPr>
        <w:tc>
          <w:tcPr>
            <w:tcW w:w="993" w:type="dxa"/>
            <w:tcMar/>
          </w:tcPr>
          <w:p w:rsidR="70257AEB" w:rsidP="5AF682C8" w:rsidRDefault="70257AEB" w14:paraId="53B4381F" w14:textId="5D960796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1B32AB45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FA-11</w:t>
            </w:r>
          </w:p>
        </w:tc>
        <w:tc>
          <w:tcPr>
            <w:tcW w:w="8363" w:type="dxa"/>
            <w:tcMar/>
          </w:tcPr>
          <w:p w:rsidR="70257AEB" w:rsidP="4F2A976D" w:rsidRDefault="70257AEB" w14:paraId="625BF89C" w14:textId="5A814513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41F20677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Die Applikation muss eine globale Funktion bereitstellen, mit der von der Hardware eine eingegangene Zahlung gemeldet werden kann.</w:t>
            </w:r>
          </w:p>
        </w:tc>
      </w:tr>
      <w:tr w:rsidR="70257AEB" w:rsidTr="5AF682C8" w14:paraId="61352493">
        <w:trPr>
          <w:trHeight w:val="805"/>
        </w:trPr>
        <w:tc>
          <w:tcPr>
            <w:tcW w:w="993" w:type="dxa"/>
            <w:tcMar/>
          </w:tcPr>
          <w:p w:rsidR="70257AEB" w:rsidP="5AF682C8" w:rsidRDefault="70257AEB" w14:paraId="0E94B7D5" w14:textId="607706F4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14A7B0FB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FA-12</w:t>
            </w:r>
          </w:p>
        </w:tc>
        <w:tc>
          <w:tcPr>
            <w:tcW w:w="8363" w:type="dxa"/>
            <w:tcMar/>
          </w:tcPr>
          <w:p w:rsidR="70257AEB" w:rsidP="5AF682C8" w:rsidRDefault="70257AEB" w14:paraId="0EEDFBFC" w14:textId="10DE7EB3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7D766AC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Erfolgreich gekaufte Billetts müssen in einem neuen Tab angezeigt werden.</w:t>
            </w:r>
          </w:p>
        </w:tc>
      </w:tr>
      <w:tr w:rsidR="5AF682C8" w:rsidTr="5AF682C8" w14:paraId="2DC700B7">
        <w:trPr>
          <w:trHeight w:val="805"/>
        </w:trPr>
        <w:tc>
          <w:tcPr>
            <w:tcW w:w="993" w:type="dxa"/>
            <w:tcMar/>
          </w:tcPr>
          <w:p w:rsidR="32747C9C" w:rsidP="5AF682C8" w:rsidRDefault="32747C9C" w14:paraId="6548F786" w14:textId="1E1BA57D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32747C9C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FA-13</w:t>
            </w:r>
          </w:p>
        </w:tc>
        <w:tc>
          <w:tcPr>
            <w:tcW w:w="8363" w:type="dxa"/>
            <w:tcMar/>
          </w:tcPr>
          <w:p w:rsidR="7D766AC1" w:rsidP="5AF682C8" w:rsidRDefault="7D766AC1" w14:paraId="00068BB0" w14:textId="31513580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</w:pPr>
            <w:r w:rsidRPr="5AF682C8" w:rsidR="7D766AC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 xml:space="preserve">Der Kauf kann jederzeit abgebrochen </w:t>
            </w:r>
            <w:proofErr w:type="gramStart"/>
            <w:r w:rsidRPr="5AF682C8" w:rsidR="7D766AC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werden(</w:t>
            </w:r>
            <w:proofErr w:type="gramEnd"/>
            <w:r w:rsidRPr="5AF682C8" w:rsidR="7D766AC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Ausna</w:t>
            </w:r>
            <w:r w:rsidRPr="5AF682C8" w:rsidR="76112BD3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h</w:t>
            </w:r>
            <w:r w:rsidRPr="5AF682C8" w:rsidR="7D766AC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me: Wenn bereits Geld einbezahlt wurde, muss der Kauf ni</w:t>
            </w:r>
            <w:r w:rsidRPr="5AF682C8" w:rsidR="702EC79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 xml:space="preserve">cht mehr </w:t>
            </w:r>
            <w:r w:rsidRPr="5AF682C8" w:rsidR="719A51AD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a</w:t>
            </w:r>
            <w:r w:rsidRPr="5AF682C8" w:rsidR="702EC79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bbrechbar</w:t>
            </w:r>
            <w:r w:rsidRPr="5AF682C8" w:rsidR="702EC79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 xml:space="preserve"> sein</w:t>
            </w:r>
            <w:r w:rsidRPr="5AF682C8" w:rsidR="7D766AC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)</w:t>
            </w:r>
            <w:r w:rsidRPr="5AF682C8" w:rsidR="1708D89A">
              <w:rPr>
                <w:rFonts w:ascii="Arial" w:hAnsi="Arial" w:eastAsia="Times New Roman" w:cs="Times New Roman"/>
                <w:noProof w:val="0"/>
                <w:sz w:val="22"/>
                <w:szCs w:val="22"/>
                <w:lang w:val="de-CH"/>
              </w:rPr>
              <w:t>.</w:t>
            </w:r>
          </w:p>
        </w:tc>
      </w:tr>
    </w:tbl>
    <w:p w:rsidR="00AC5451" w:rsidP="70257AEB" w:rsidRDefault="00AC5451" w14:paraId="49261C9B" w14:textId="322641A8">
      <w:pPr>
        <w:pStyle w:val="Beschriftung"/>
        <w:rPr>
          <w:noProof w:val="0"/>
          <w:lang w:val="de-CH"/>
        </w:rPr>
      </w:pPr>
      <w:bookmarkStart w:name="_Toc33003839" w:id="7"/>
      <w:r w:rsidRPr="70257AEB" w:rsidR="00AC5451">
        <w:rPr>
          <w:noProof w:val="0"/>
          <w:lang w:val="de-CH"/>
        </w:rP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70257AEB" w:rsidR="00AC5451">
        <w:rPr>
          <w:noProof/>
        </w:rPr>
        <w:t>1</w:t>
      </w:r>
      <w:r>
        <w:fldChar w:fldCharType="end"/>
      </w:r>
      <w:r w:rsidRPr="70257AEB" w:rsidR="00AC5451">
        <w:rPr>
          <w:noProof w:val="0"/>
          <w:lang w:val="de-CH"/>
        </w:rPr>
        <w:t xml:space="preserve"> Auflistung User Stories</w:t>
      </w:r>
      <w:bookmarkEnd w:id="7"/>
    </w:p>
    <w:p w:rsidRPr="00873288" w:rsidR="00873288" w:rsidP="00873288" w:rsidRDefault="00873288" w14:paraId="33432606" w14:textId="2319D8C9">
      <w:pPr>
        <w:pStyle w:val="berschrift2"/>
        <w:rPr/>
      </w:pPr>
      <w:bookmarkStart w:name="_Toc87223212" w:id="8"/>
      <w:r w:rsidRPr="70257AEB" w:rsidR="00873288">
        <w:rPr>
          <w:noProof w:val="0"/>
          <w:lang w:val="de-CH"/>
        </w:rPr>
        <w:t>Nicht-Funktionale Anforderungen</w:t>
      </w:r>
      <w:bookmarkEnd w:id="8"/>
    </w:p>
    <w:p w:rsidR="00873288" w:rsidP="70257AEB" w:rsidRDefault="00873288" w14:paraId="321693A4" w14:textId="77777777" w14:noSpellErr="1">
      <w:pPr>
        <w:rPr>
          <w:noProof w:val="0"/>
          <w:lang w:val="de-CH"/>
        </w:rPr>
      </w:pPr>
    </w:p>
    <w:p w:rsidR="00873288" w:rsidP="70257AEB" w:rsidRDefault="00873288" w14:paraId="272ABDCA" w14:textId="39726444">
      <w:pPr>
        <w:rPr>
          <w:noProof w:val="0"/>
          <w:lang w:val="de-CH"/>
        </w:rPr>
      </w:pPr>
      <w:r w:rsidRPr="70257AEB" w:rsidR="00873288">
        <w:rPr>
          <w:noProof w:val="0"/>
          <w:lang w:val="de-CH"/>
        </w:rPr>
        <w:t>Listen Sie die</w:t>
      </w:r>
      <w:r w:rsidRPr="70257AEB" w:rsidR="00873288">
        <w:rPr>
          <w:noProof w:val="0"/>
          <w:lang w:val="de-CH"/>
        </w:rPr>
        <w:t xml:space="preserve"> nicht-</w:t>
      </w:r>
      <w:r w:rsidRPr="70257AEB" w:rsidR="00873288">
        <w:rPr>
          <w:noProof w:val="0"/>
          <w:lang w:val="de-CH"/>
        </w:rPr>
        <w:t>funktionalen Anforderungen in tabellarischer Form auf.</w:t>
      </w:r>
      <w:r w:rsidRPr="70257AEB" w:rsidR="00873288">
        <w:rPr>
          <w:noProof w:val="0"/>
          <w:lang w:val="de-CH"/>
        </w:rPr>
        <w:t xml:space="preserve"> </w:t>
      </w:r>
    </w:p>
    <w:p w:rsidR="00873288" w:rsidP="70257AEB" w:rsidRDefault="00873288" w14:paraId="2DBFC59A" w14:textId="77777777" w14:noSpellErr="1">
      <w:pPr>
        <w:rPr>
          <w:noProof w:val="0"/>
          <w:lang w:val="de-CH"/>
        </w:rPr>
      </w:pPr>
    </w:p>
    <w:tbl>
      <w:tblPr>
        <w:tblStyle w:val="Tabellenraster"/>
        <w:tblW w:w="9356" w:type="dxa"/>
        <w:tblInd w:w="-5" w:type="dxa"/>
        <w:tblLook w:val="04A0" w:firstRow="1" w:lastRow="0" w:firstColumn="1" w:lastColumn="0" w:noHBand="0" w:noVBand="1"/>
      </w:tblPr>
      <w:tblGrid>
        <w:gridCol w:w="993"/>
        <w:gridCol w:w="8363"/>
      </w:tblGrid>
      <w:tr w:rsidRPr="00F32201" w:rsidR="00873288" w:rsidTr="70257AEB" w14:paraId="4EE4B59E" w14:textId="77777777">
        <w:trPr>
          <w:trHeight w:val="531"/>
        </w:trPr>
        <w:tc>
          <w:tcPr>
            <w:tcW w:w="993" w:type="dxa"/>
            <w:shd w:val="clear" w:color="auto" w:fill="D9D9D9" w:themeFill="background1" w:themeFillShade="D9"/>
            <w:tcMar/>
          </w:tcPr>
          <w:p w:rsidRPr="00F32201" w:rsidR="00873288" w:rsidP="70257AEB" w:rsidRDefault="00873288" w14:paraId="310C68E8" w14:textId="77777777">
            <w:pPr>
              <w:pStyle w:val="Listenabsatz"/>
              <w:ind w:left="0"/>
              <w:rPr>
                <w:rStyle w:val="Fett"/>
                <w:noProof w:val="0"/>
                <w:lang w:val="de-CH"/>
              </w:rPr>
            </w:pPr>
            <w:r w:rsidRPr="70257AEB" w:rsidR="00873288">
              <w:rPr>
                <w:rStyle w:val="Fett"/>
                <w:noProof w:val="0"/>
                <w:lang w:val="de-CH"/>
              </w:rPr>
              <w:t>Nr.</w:t>
            </w:r>
          </w:p>
        </w:tc>
        <w:tc>
          <w:tcPr>
            <w:tcW w:w="8363" w:type="dxa"/>
            <w:shd w:val="clear" w:color="auto" w:fill="D9D9D9" w:themeFill="background1" w:themeFillShade="D9"/>
            <w:tcMar/>
          </w:tcPr>
          <w:p w:rsidRPr="00F32201" w:rsidR="00873288" w:rsidP="70257AEB" w:rsidRDefault="00873288" w14:paraId="44215C74" w14:textId="77777777">
            <w:pPr>
              <w:pStyle w:val="Listenabsatz"/>
              <w:ind w:left="0"/>
              <w:rPr>
                <w:rStyle w:val="Fett"/>
                <w:noProof w:val="0"/>
                <w:lang w:val="de-CH"/>
              </w:rPr>
            </w:pPr>
            <w:r w:rsidRPr="70257AEB" w:rsidR="00873288">
              <w:rPr>
                <w:rStyle w:val="Fett"/>
                <w:noProof w:val="0"/>
                <w:lang w:val="de-CH"/>
              </w:rPr>
              <w:t xml:space="preserve">Anforderung </w:t>
            </w:r>
          </w:p>
        </w:tc>
      </w:tr>
      <w:tr w:rsidRPr="00F32201" w:rsidR="00873288" w:rsidTr="70257AEB" w14:paraId="1402A069" w14:textId="77777777">
        <w:trPr>
          <w:trHeight w:val="773"/>
        </w:trPr>
        <w:tc>
          <w:tcPr>
            <w:tcW w:w="993" w:type="dxa"/>
            <w:tcMar/>
          </w:tcPr>
          <w:p w:rsidRPr="00F32201" w:rsidR="00873288" w:rsidP="70257AEB" w:rsidRDefault="00873288" w14:paraId="37184252" w14:textId="6237DF3D">
            <w:pPr>
              <w:pStyle w:val="Listenabsatz"/>
              <w:ind w:left="0"/>
              <w:rPr>
                <w:rFonts w:cs="Arial"/>
                <w:noProof w:val="0"/>
                <w:sz w:val="22"/>
                <w:szCs w:val="22"/>
                <w:lang w:val="de-CH"/>
              </w:rPr>
            </w:pPr>
            <w:r w:rsidRPr="70257AEB" w:rsidR="00873288">
              <w:rPr>
                <w:rFonts w:cs="Arial"/>
                <w:noProof w:val="0"/>
                <w:sz w:val="22"/>
                <w:szCs w:val="22"/>
                <w:lang w:val="de-CH"/>
              </w:rPr>
              <w:t>NFA-1</w:t>
            </w:r>
          </w:p>
        </w:tc>
        <w:tc>
          <w:tcPr>
            <w:tcW w:w="8363" w:type="dxa"/>
            <w:tcMar/>
          </w:tcPr>
          <w:p w:rsidRPr="00F32201" w:rsidR="00873288" w:rsidP="70257AEB" w:rsidRDefault="00873288" w14:paraId="38B5080D" w14:textId="03B8CAD6">
            <w:pPr>
              <w:pStyle w:val="Listenabsatz"/>
              <w:ind w:left="0"/>
              <w:rPr>
                <w:rFonts w:ascii="Segoe UI Emoji" w:hAnsi="Segoe UI Emoji" w:eastAsia="Segoe UI Emoji" w:cs="Segoe UI Emoji"/>
                <w:noProof w:val="0"/>
                <w:lang w:val="de-CH"/>
              </w:rPr>
            </w:pPr>
            <w:r w:rsidRPr="70257AEB" w:rsidR="709A82BB">
              <w:rPr>
                <w:rFonts w:ascii="Segoe UI Emoji" w:hAnsi="Segoe UI Emoji" w:eastAsia="Segoe UI Emoji" w:cs="Segoe UI Emoji"/>
                <w:noProof w:val="0"/>
                <w:lang w:val="de-CH"/>
              </w:rPr>
              <w:t>Applikation muss Webbasiert sein</w:t>
            </w:r>
          </w:p>
        </w:tc>
      </w:tr>
      <w:tr w:rsidRPr="00F32201" w:rsidR="00873288" w:rsidTr="70257AEB" w14:paraId="72CAFBDE" w14:textId="77777777">
        <w:trPr>
          <w:trHeight w:val="773"/>
        </w:trPr>
        <w:tc>
          <w:tcPr>
            <w:tcW w:w="993" w:type="dxa"/>
            <w:tcMar/>
          </w:tcPr>
          <w:p w:rsidR="00873288" w:rsidP="70257AEB" w:rsidRDefault="00873288" w14:paraId="43D08CC6" w14:textId="147C183B">
            <w:pPr>
              <w:pStyle w:val="Listenabsatz"/>
              <w:ind w:left="0"/>
              <w:rPr>
                <w:rFonts w:cs="Arial"/>
                <w:noProof w:val="0"/>
                <w:color w:val="auto"/>
                <w:lang w:val="de-CH"/>
              </w:rPr>
            </w:pPr>
            <w:r w:rsidRPr="70257AEB" w:rsidR="00873288">
              <w:rPr>
                <w:rFonts w:cs="Arial"/>
                <w:noProof w:val="0"/>
                <w:color w:val="auto"/>
                <w:lang w:val="de-CH"/>
              </w:rPr>
              <w:t>NFA-2</w:t>
            </w:r>
          </w:p>
        </w:tc>
        <w:tc>
          <w:tcPr>
            <w:tcW w:w="8363" w:type="dxa"/>
            <w:tcMar/>
          </w:tcPr>
          <w:p w:rsidR="00873288" w:rsidP="70257AEB" w:rsidRDefault="00873288" w14:paraId="32B55D59" w14:textId="43CE6D58">
            <w:pPr>
              <w:pStyle w:val="Listenabsatz"/>
              <w:ind w:left="0"/>
              <w:rPr>
                <w:rFonts w:cs="Arial"/>
                <w:noProof w:val="0"/>
                <w:color w:val="auto"/>
                <w:lang w:val="de-CH"/>
              </w:rPr>
            </w:pPr>
            <w:r w:rsidRPr="70257AEB" w:rsidR="2C133948">
              <w:rPr>
                <w:rFonts w:cs="Arial"/>
                <w:noProof w:val="0"/>
                <w:color w:val="auto"/>
                <w:lang w:val="de-CH"/>
              </w:rPr>
              <w:t xml:space="preserve">Als Sprache müssen mindestens </w:t>
            </w:r>
            <w:r w:rsidRPr="70257AEB" w:rsidR="4BBFCE66">
              <w:rPr>
                <w:rFonts w:cs="Arial"/>
                <w:noProof w:val="0"/>
                <w:color w:val="auto"/>
                <w:lang w:val="de-CH"/>
              </w:rPr>
              <w:t>Deutsch, Französisch</w:t>
            </w:r>
          </w:p>
        </w:tc>
      </w:tr>
      <w:tr w:rsidRPr="00F32201" w:rsidR="00873288" w:rsidTr="70257AEB" w14:paraId="0CD38094" w14:textId="77777777">
        <w:trPr>
          <w:trHeight w:val="805"/>
        </w:trPr>
        <w:tc>
          <w:tcPr>
            <w:tcW w:w="993" w:type="dxa"/>
            <w:tcMar/>
          </w:tcPr>
          <w:p w:rsidR="00873288" w:rsidP="70257AEB" w:rsidRDefault="00873288" w14:paraId="702D59FF" w14:textId="77BA4694">
            <w:pPr>
              <w:pStyle w:val="Listenabsatz"/>
              <w:ind w:left="0"/>
              <w:rPr>
                <w:rFonts w:cs="Arial"/>
                <w:noProof w:val="0"/>
                <w:lang w:val="de-CH"/>
              </w:rPr>
            </w:pPr>
            <w:r w:rsidRPr="70257AEB" w:rsidR="00873288">
              <w:rPr>
                <w:rFonts w:cs="Arial"/>
                <w:noProof w:val="0"/>
                <w:lang w:val="de-CH"/>
              </w:rPr>
              <w:t>NFA-3</w:t>
            </w:r>
          </w:p>
        </w:tc>
        <w:tc>
          <w:tcPr>
            <w:tcW w:w="8363" w:type="dxa"/>
            <w:tcMar/>
          </w:tcPr>
          <w:p w:rsidRPr="00EE3F35" w:rsidR="00873288" w:rsidP="70257AEB" w:rsidRDefault="00873288" w14:paraId="16E290A3" w14:textId="09664C48">
            <w:pPr>
              <w:pStyle w:val="Listenabsatz"/>
              <w:keepNext w:val="1"/>
              <w:ind w:left="0"/>
              <w:rPr>
                <w:rFonts w:cs="Arial"/>
                <w:noProof w:val="0"/>
                <w:color w:val="auto"/>
                <w:lang w:val="de-CH"/>
              </w:rPr>
            </w:pPr>
            <w:r w:rsidRPr="70257AEB" w:rsidR="2B1240FF">
              <w:rPr>
                <w:rFonts w:cs="Arial"/>
                <w:noProof w:val="0"/>
                <w:color w:val="auto"/>
                <w:lang w:val="de-CH"/>
              </w:rPr>
              <w:t>Die Applikation muss barrierefrei umgesetzt werden</w:t>
            </w:r>
          </w:p>
        </w:tc>
      </w:tr>
      <w:tr w:rsidR="70257AEB" w:rsidTr="70257AEB" w14:paraId="00BB1D86">
        <w:trPr>
          <w:trHeight w:val="805"/>
        </w:trPr>
        <w:tc>
          <w:tcPr>
            <w:tcW w:w="993" w:type="dxa"/>
            <w:tcMar/>
          </w:tcPr>
          <w:p w:rsidR="25404F2B" w:rsidP="70257AEB" w:rsidRDefault="25404F2B" w14:paraId="34168FFB" w14:textId="0149C9EA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lang w:val="de-CH"/>
              </w:rPr>
            </w:pPr>
            <w:r w:rsidRPr="70257AEB" w:rsidR="25404F2B">
              <w:rPr>
                <w:rFonts w:cs="Arial"/>
                <w:noProof w:val="0"/>
                <w:lang w:val="de-CH"/>
              </w:rPr>
              <w:t>NFA-4</w:t>
            </w:r>
          </w:p>
        </w:tc>
        <w:tc>
          <w:tcPr>
            <w:tcW w:w="8363" w:type="dxa"/>
            <w:tcMar/>
          </w:tcPr>
          <w:p w:rsidR="04F3E308" w:rsidP="70257AEB" w:rsidRDefault="04F3E308" w14:paraId="64A5FD74" w14:textId="47BD949E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color w:val="auto"/>
                <w:lang w:val="de-CH"/>
              </w:rPr>
            </w:pPr>
            <w:r w:rsidRPr="70257AEB" w:rsidR="04F3E308">
              <w:rPr>
                <w:rFonts w:ascii="Arial" w:hAnsi="Arial" w:eastAsia="Times New Roman" w:cs="Times New Roman"/>
                <w:noProof w:val="0"/>
                <w:color w:val="auto"/>
                <w:lang w:val="de-CH"/>
              </w:rPr>
              <w:t>Die Applikation muss für Touch-Bildschirme optimiert sein</w:t>
            </w:r>
          </w:p>
        </w:tc>
      </w:tr>
      <w:tr w:rsidR="70257AEB" w:rsidTr="70257AEB" w14:paraId="41869C7E">
        <w:trPr>
          <w:trHeight w:val="805"/>
        </w:trPr>
        <w:tc>
          <w:tcPr>
            <w:tcW w:w="993" w:type="dxa"/>
            <w:tcMar/>
          </w:tcPr>
          <w:p w:rsidR="25404F2B" w:rsidP="70257AEB" w:rsidRDefault="25404F2B" w14:paraId="00E400E6" w14:textId="159F2436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lang w:val="de-CH"/>
              </w:rPr>
            </w:pPr>
            <w:r w:rsidRPr="70257AEB" w:rsidR="25404F2B">
              <w:rPr>
                <w:rFonts w:cs="Arial"/>
                <w:noProof w:val="0"/>
                <w:lang w:val="de-CH"/>
              </w:rPr>
              <w:t>NFA-5</w:t>
            </w:r>
          </w:p>
        </w:tc>
        <w:tc>
          <w:tcPr>
            <w:tcW w:w="8363" w:type="dxa"/>
            <w:tcMar/>
          </w:tcPr>
          <w:p w:rsidR="406C9994" w:rsidP="70257AEB" w:rsidRDefault="406C9994" w14:paraId="5A939C02" w14:textId="0277B433">
            <w:pPr>
              <w:pStyle w:val="Listenabsatz"/>
              <w:ind w:left="0"/>
              <w:rPr>
                <w:rFonts w:cs="Arial"/>
                <w:noProof w:val="0"/>
                <w:lang w:val="de-CH"/>
              </w:rPr>
            </w:pPr>
            <w:r w:rsidRPr="70257AEB" w:rsidR="406C9994">
              <w:rPr>
                <w:rFonts w:cs="Arial"/>
                <w:noProof w:val="0"/>
                <w:lang w:val="de-CH"/>
              </w:rPr>
              <w:t xml:space="preserve">Der Code muss sauber strukturiert und formatiert sein </w:t>
            </w:r>
          </w:p>
        </w:tc>
      </w:tr>
      <w:tr w:rsidR="70257AEB" w:rsidTr="70257AEB" w14:paraId="60D91A6C">
        <w:trPr>
          <w:trHeight w:val="805"/>
        </w:trPr>
        <w:tc>
          <w:tcPr>
            <w:tcW w:w="993" w:type="dxa"/>
            <w:tcMar/>
          </w:tcPr>
          <w:p w:rsidR="6EE9CFF7" w:rsidP="70257AEB" w:rsidRDefault="6EE9CFF7" w14:paraId="788572B2" w14:textId="3BA11F45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lang w:val="de-CH"/>
              </w:rPr>
            </w:pPr>
            <w:r w:rsidRPr="70257AEB" w:rsidR="6EE9CFF7">
              <w:rPr>
                <w:rFonts w:cs="Arial"/>
                <w:noProof w:val="0"/>
                <w:lang w:val="de-CH"/>
              </w:rPr>
              <w:t>NFA-6</w:t>
            </w:r>
          </w:p>
        </w:tc>
        <w:tc>
          <w:tcPr>
            <w:tcW w:w="8363" w:type="dxa"/>
            <w:tcMar/>
          </w:tcPr>
          <w:p w:rsidR="4C316218" w:rsidP="70257AEB" w:rsidRDefault="4C316218" w14:paraId="6A31A102" w14:textId="4EA0A64E">
            <w:pPr>
              <w:pStyle w:val="Listenabsatz"/>
              <w:ind w:left="0"/>
              <w:rPr>
                <w:rFonts w:ascii="Arial" w:hAnsi="Arial" w:eastAsia="Times New Roman" w:cs="Times New Roman"/>
                <w:noProof w:val="0"/>
                <w:color w:val="auto"/>
                <w:lang w:val="de-CH"/>
              </w:rPr>
            </w:pPr>
            <w:r w:rsidRPr="70257AEB" w:rsidR="4C316218">
              <w:rPr>
                <w:rFonts w:ascii="Arial" w:hAnsi="Arial" w:eastAsia="Times New Roman" w:cs="Times New Roman"/>
                <w:noProof w:val="0"/>
                <w:color w:val="auto"/>
                <w:lang w:val="de-CH"/>
              </w:rPr>
              <w:t>Alle Funktionen müssen im Code angemessen mit Kommentaren dokumentiert sein.</w:t>
            </w:r>
          </w:p>
        </w:tc>
      </w:tr>
    </w:tbl>
    <w:p w:rsidR="70257AEB" w:rsidP="70257AEB" w:rsidRDefault="70257AEB" w14:paraId="4E15EF1C" w14:textId="33A5A34A">
      <w:pPr>
        <w:rPr>
          <w:noProof w:val="0"/>
          <w:lang w:val="de-CH"/>
        </w:rPr>
      </w:pPr>
    </w:p>
    <w:p w:rsidRPr="00873288" w:rsidR="00873288" w:rsidP="70257AEB" w:rsidRDefault="00BD469E" w14:paraId="68905F9E" w14:textId="169B5951">
      <w:pPr>
        <w:pStyle w:val="Beschriftung"/>
        <w:rPr>
          <w:noProof w:val="0"/>
          <w:lang w:val="de-CH"/>
        </w:rPr>
      </w:pPr>
      <w:bookmarkStart w:name="_Toc33003840" w:id="9"/>
      <w:r w:rsidRPr="70257AEB" w:rsidR="00BD469E">
        <w:rPr>
          <w:noProof w:val="0"/>
          <w:lang w:val="de-CH"/>
        </w:rP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70257AEB" w:rsidR="00AC5451">
        <w:rPr>
          <w:noProof/>
        </w:rPr>
        <w:t>2</w:t>
      </w:r>
      <w:r>
        <w:fldChar w:fldCharType="end"/>
      </w:r>
      <w:r w:rsidRPr="70257AEB" w:rsidR="00BD469E">
        <w:rPr>
          <w:noProof w:val="0"/>
          <w:lang w:val="de-CH"/>
        </w:rPr>
        <w:t xml:space="preserve"> Nicht-Funktionale Anforderungen</w:t>
      </w:r>
      <w:bookmarkEnd w:id="9"/>
    </w:p>
    <w:p w:rsidR="00100B4F" w:rsidP="70257AEB" w:rsidRDefault="00100B4F" w14:paraId="09DAA08F" w14:textId="77777777">
      <w:pPr>
        <w:rPr>
          <w:b w:val="1"/>
          <w:bCs w:val="1"/>
          <w:noProof w:val="0"/>
          <w:kern w:val="28"/>
          <w:lang w:val="de-CH"/>
        </w:rPr>
      </w:pPr>
      <w:r w:rsidRPr="70257AEB">
        <w:rPr>
          <w:noProof w:val="0"/>
          <w:lang w:val="de-CH"/>
        </w:rPr>
        <w:br w:type="page"/>
      </w:r>
    </w:p>
    <w:p w:rsidRPr="00873288" w:rsidR="00873288" w:rsidP="00100B4F" w:rsidRDefault="00100B4F" w14:paraId="05B10D63" w14:textId="5CB333F6">
      <w:pPr>
        <w:pStyle w:val="berschrift1"/>
        <w:rPr/>
      </w:pPr>
      <w:bookmarkStart w:name="_Toc87223213" w:id="10"/>
      <w:r w:rsidRPr="70257AEB" w:rsidR="00100B4F">
        <w:rPr>
          <w:noProof w:val="0"/>
          <w:lang w:val="de-CH"/>
        </w:rPr>
        <w:t>Lösungsstrategie</w:t>
      </w:r>
      <w:bookmarkEnd w:id="10"/>
    </w:p>
    <w:p w:rsidR="00873288" w:rsidP="70257AEB" w:rsidRDefault="00873288" w14:paraId="45A61B77" w14:textId="0EB0D739" w14:noSpellErr="1">
      <w:pPr>
        <w:rPr>
          <w:noProof w:val="0"/>
          <w:lang w:val="de-CH"/>
        </w:rPr>
      </w:pPr>
    </w:p>
    <w:p w:rsidR="00597A5D" w:rsidP="70257AEB" w:rsidRDefault="00100B4F" w14:paraId="17D05541" w14:textId="18BB32F0">
      <w:pPr>
        <w:rPr>
          <w:noProof w:val="0"/>
          <w:lang w:val="de-CH"/>
        </w:rPr>
      </w:pPr>
      <w:r w:rsidRPr="70257AEB" w:rsidR="00100B4F">
        <w:rPr>
          <w:noProof w:val="0"/>
          <w:lang w:val="de-CH"/>
        </w:rPr>
        <w:t>Beschreiben Sie die technische Lösung (High-Level). Nennen sie die wichtigsten Systembestandteile</w:t>
      </w:r>
      <w:r w:rsidRPr="70257AEB" w:rsidR="00AC5451">
        <w:rPr>
          <w:noProof w:val="0"/>
          <w:lang w:val="de-CH"/>
        </w:rPr>
        <w:t>.</w:t>
      </w:r>
      <w:r w:rsidRPr="70257AEB" w:rsidR="005A302B">
        <w:rPr>
          <w:noProof w:val="0"/>
          <w:lang w:val="de-CH"/>
        </w:rPr>
        <w:t xml:space="preserve"> </w:t>
      </w:r>
    </w:p>
    <w:p w:rsidR="009E5F42" w:rsidP="70257AEB" w:rsidRDefault="009E5F42" w14:paraId="788E36D9" w14:textId="6DCB436F">
      <w:pPr>
        <w:rPr>
          <w:b w:val="1"/>
          <w:bCs w:val="1"/>
          <w:noProof w:val="0"/>
          <w:sz w:val="20"/>
          <w:szCs w:val="20"/>
          <w:lang w:val="de-CH"/>
        </w:rPr>
      </w:pPr>
    </w:p>
    <w:p w:rsidR="009E5F42" w:rsidP="009E5F42" w:rsidRDefault="009E5F42" w14:paraId="6E645BEC" w14:textId="1D6067F8">
      <w:pPr>
        <w:pStyle w:val="berschrift2"/>
        <w:rPr/>
      </w:pPr>
      <w:bookmarkStart w:name="_Toc87223214" w:id="11"/>
      <w:r w:rsidRPr="70257AEB" w:rsidR="009E5F42">
        <w:rPr>
          <w:noProof w:val="0"/>
          <w:lang w:val="de-CH"/>
        </w:rPr>
        <w:t>Grafische Entwürfe</w:t>
      </w:r>
      <w:bookmarkEnd w:id="11"/>
    </w:p>
    <w:p w:rsidRPr="009E5F42" w:rsidR="009E5F42" w:rsidP="70257AEB" w:rsidRDefault="009E5F42" w14:paraId="38C1BDE2" w14:textId="68ECD4CE" w14:noSpellErr="1">
      <w:pPr>
        <w:rPr>
          <w:noProof w:val="0"/>
          <w:lang w:val="de-CH"/>
        </w:rPr>
      </w:pPr>
    </w:p>
    <w:p w:rsidR="000A458B" w:rsidP="70257AEB" w:rsidRDefault="009E5F42" w14:paraId="25483CB1" w14:textId="0AFE73DB">
      <w:pPr>
        <w:rPr>
          <w:noProof w:val="0"/>
          <w:lang w:val="de-CH"/>
        </w:rPr>
      </w:pPr>
      <w:r w:rsidRPr="70257AEB" w:rsidR="009E5F42">
        <w:rPr>
          <w:noProof w:val="0"/>
          <w:lang w:val="de-CH"/>
        </w:rPr>
        <w:t xml:space="preserve">Erstellen Sie für die zu </w:t>
      </w:r>
      <w:r w:rsidRPr="70257AEB" w:rsidR="009E5F42">
        <w:rPr>
          <w:rFonts w:cs="Arial"/>
          <w:noProof w:val="0"/>
          <w:color w:val="444444"/>
          <w:shd w:val="clear" w:color="auto" w:fill="FFFFFF"/>
          <w:lang w:val="de-CH"/>
        </w:rPr>
        <w:t>erstellende Webapplikation grafische Entwürfe der</w:t>
      </w:r>
      <w:r w:rsidRPr="70257AEB" w:rsidR="009E5F42">
        <w:rPr>
          <w:noProof w:val="0"/>
          <w:lang w:val="de-CH"/>
        </w:rPr>
        <w:t xml:space="preserve"> verschiedenen Ansichten. Verwenden Sie beispielsweise Wireframes für die vereinfachte Darstellung der Inhalte.</w:t>
      </w:r>
      <w:r w:rsidRPr="70257AEB" w:rsidR="009E5F42">
        <w:rPr>
          <w:noProof w:val="0"/>
          <w:lang w:val="de-CH"/>
        </w:rPr>
        <w:t xml:space="preserve"> </w:t>
      </w:r>
    </w:p>
    <w:p w:rsidR="009E5F42" w:rsidP="70257AEB" w:rsidRDefault="009E5F42" w14:paraId="592AAA65" w14:textId="54D7B7DC" w14:noSpellErr="1">
      <w:pPr>
        <w:rPr>
          <w:b w:val="1"/>
          <w:bCs w:val="1"/>
          <w:noProof w:val="0"/>
          <w:lang w:val="de-CH"/>
        </w:rPr>
      </w:pPr>
    </w:p>
    <w:p w:rsidR="009E5F42" w:rsidP="70257AEB" w:rsidRDefault="009E5F42" w14:paraId="17C8BE38" w14:textId="09F65703">
      <w:pPr>
        <w:rPr>
          <w:noProof w:val="0"/>
          <w:lang w:val="de-CH"/>
        </w:rPr>
      </w:pPr>
      <w:r w:rsidRPr="70257AEB" w:rsidR="009E5F42">
        <w:rPr>
          <w:noProof w:val="0"/>
          <w:lang w:val="de-CH"/>
        </w:rPr>
        <w:t xml:space="preserve">Ein Wireframe ist eine sehr vereinfachte Repräsentation des Designs einer Website. Er wird </w:t>
      </w:r>
      <w:r w:rsidRPr="70257AEB" w:rsidR="3BA88891">
        <w:rPr>
          <w:noProof w:val="0"/>
          <w:lang w:val="de-CH"/>
        </w:rPr>
        <w:t>verwendet,</w:t>
      </w:r>
      <w:r w:rsidRPr="70257AEB" w:rsidR="009E5F42">
        <w:rPr>
          <w:noProof w:val="0"/>
          <w:lang w:val="de-CH"/>
        </w:rPr>
        <w:t xml:space="preserve"> um die Positionierung und Größe der Elemente einer Internetseite darzustellen. </w:t>
      </w:r>
    </w:p>
    <w:p w:rsidR="009E5F42" w:rsidP="70257AEB" w:rsidRDefault="009E5F42" w14:paraId="3608F420" w14:textId="77777777">
      <w:pPr>
        <w:rPr>
          <w:noProof w:val="0"/>
          <w:lang w:val="de-CH"/>
        </w:rPr>
      </w:pPr>
    </w:p>
    <w:p w:rsidR="009E5F42" w:rsidP="70257AEB" w:rsidRDefault="009E5F42" w14:paraId="3C6D5146" w14:textId="577B15ED">
      <w:pPr>
        <w:rPr>
          <w:noProof w:val="0"/>
          <w:lang w:val="de-CH"/>
        </w:rPr>
      </w:pPr>
      <w:r w:rsidRPr="70257AEB" w:rsidR="009E5F42">
        <w:rPr>
          <w:noProof w:val="0"/>
          <w:lang w:val="de-CH"/>
        </w:rPr>
        <w:t xml:space="preserve">Das Ziel eines Wireframes ist es, die einzelnen Elemente der späteren Seite, innerhalb des Layouts anzuordnen und </w:t>
      </w:r>
      <w:r w:rsidRPr="70257AEB" w:rsidR="009E5F42">
        <w:rPr>
          <w:b w:val="1"/>
          <w:bCs w:val="1"/>
          <w:noProof w:val="0"/>
          <w:lang w:val="de-CH"/>
        </w:rPr>
        <w:t>nicht</w:t>
      </w:r>
      <w:r w:rsidRPr="70257AEB" w:rsidR="009E5F42">
        <w:rPr>
          <w:noProof w:val="0"/>
          <w:lang w:val="de-CH"/>
        </w:rPr>
        <w:t xml:space="preserve"> eine Aussage über das finale Design treffen zu können.</w:t>
      </w:r>
    </w:p>
    <w:p w:rsidRPr="009E5F42" w:rsidR="009E5F42" w:rsidP="70257AEB" w:rsidRDefault="009E5F42" w14:paraId="23EF0EE1" w14:textId="77777777">
      <w:pPr>
        <w:rPr>
          <w:noProof w:val="0"/>
          <w:lang w:val="de-CH"/>
        </w:rPr>
      </w:pPr>
    </w:p>
    <w:p w:rsidRPr="009E5F42" w:rsidR="009E5F42" w:rsidP="70257AEB" w:rsidRDefault="009E5F42" w14:paraId="48D3C2FF" w14:textId="3EB5D05D">
      <w:pPr>
        <w:rPr>
          <w:noProof w:val="0"/>
          <w:lang w:val="de-CH"/>
        </w:rPr>
      </w:pPr>
      <w:r w:rsidRPr="70257AEB" w:rsidR="009E5F42">
        <w:rPr>
          <w:noProof w:val="0"/>
          <w:lang w:val="de-CH"/>
        </w:rPr>
        <w:t xml:space="preserve">Ein </w:t>
      </w:r>
      <w:r w:rsidRPr="70257AEB" w:rsidR="009E5F42">
        <w:rPr>
          <w:noProof w:val="0"/>
          <w:lang w:val="de-CH"/>
        </w:rPr>
        <w:t>Wirframe</w:t>
      </w:r>
      <w:r w:rsidRPr="70257AEB" w:rsidR="009E5F42">
        <w:rPr>
          <w:noProof w:val="0"/>
          <w:lang w:val="de-CH"/>
        </w:rPr>
        <w:t xml:space="preserve"> sollte die folgenden Punkte abbilden:</w:t>
      </w:r>
    </w:p>
    <w:p w:rsidRPr="009E5F42" w:rsidR="009E5F42" w:rsidP="009E5F42" w:rsidRDefault="009E5F42" w14:paraId="7EEC7EEF" w14:textId="77777777">
      <w:pPr>
        <w:pStyle w:val="Listenabsatz"/>
        <w:numPr>
          <w:ilvl w:val="0"/>
          <w:numId w:val="23"/>
        </w:numPr>
        <w:rPr/>
      </w:pPr>
      <w:r w:rsidRPr="70257AEB" w:rsidR="009E5F42">
        <w:rPr>
          <w:noProof w:val="0"/>
          <w:lang w:val="de-CH"/>
        </w:rPr>
        <w:t>Die Hauptelemente der Inhalte (Was?)</w:t>
      </w:r>
    </w:p>
    <w:p w:rsidRPr="009E5F42" w:rsidR="009E5F42" w:rsidP="009E5F42" w:rsidRDefault="009E5F42" w14:paraId="51CE8FE8" w14:textId="77777777">
      <w:pPr>
        <w:pStyle w:val="Listenabsatz"/>
        <w:numPr>
          <w:ilvl w:val="0"/>
          <w:numId w:val="23"/>
        </w:numPr>
        <w:rPr/>
      </w:pPr>
      <w:r w:rsidRPr="70257AEB" w:rsidR="009E5F42">
        <w:rPr>
          <w:noProof w:val="0"/>
          <w:lang w:val="de-CH"/>
        </w:rPr>
        <w:t>Die Struktur der Informationen (Wo?)</w:t>
      </w:r>
    </w:p>
    <w:p w:rsidR="009E5F42" w:rsidP="009E5F42" w:rsidRDefault="009E5F42" w14:paraId="72B56496" w14:textId="5EAF600A">
      <w:pPr>
        <w:pStyle w:val="Listenabsatz"/>
        <w:numPr>
          <w:ilvl w:val="0"/>
          <w:numId w:val="23"/>
        </w:numPr>
        <w:rPr/>
      </w:pPr>
      <w:r w:rsidRPr="70257AEB" w:rsidR="009E5F42">
        <w:rPr>
          <w:noProof w:val="0"/>
          <w:lang w:val="de-CH"/>
        </w:rPr>
        <w:t>Eine Beschreibung und grundlegende Visualisierung der Benutzerschnittstelle (Wie?)</w:t>
      </w:r>
    </w:p>
    <w:p w:rsidRPr="009E5F42" w:rsidR="009E5F42" w:rsidP="70257AEB" w:rsidRDefault="009E5F42" w14:paraId="0904446A" w14:textId="1D14C4C7">
      <w:pPr>
        <w:pStyle w:val="Listenabsatz"/>
        <w:rPr>
          <w:noProof w:val="0"/>
          <w:lang w:val="de-CH"/>
        </w:rPr>
      </w:pPr>
    </w:p>
    <w:p w:rsidR="009E5F42" w:rsidP="70257AEB" w:rsidRDefault="009E5F42" w14:paraId="25B3245A" w14:textId="77777777">
      <w:pPr>
        <w:rPr>
          <w:noProof w:val="0"/>
          <w:lang w:val="de-CH"/>
        </w:rPr>
      </w:pPr>
    </w:p>
    <w:p w:rsidR="009E5F42" w:rsidP="70257AEB" w:rsidRDefault="009E5F42" w14:paraId="313D1028" w14:textId="77777777">
      <w:pPr>
        <w:keepNext w:val="1"/>
        <w:rPr>
          <w:noProof w:val="0"/>
          <w:lang w:val="de-CH"/>
        </w:rPr>
      </w:pPr>
      <w:r w:rsidR="009E5F42">
        <w:drawing>
          <wp:inline wp14:editId="09AE0EAE" wp14:anchorId="0754BF75">
            <wp:extent cx="5939792" cy="3354070"/>
            <wp:effectExtent l="0" t="0" r="3810" b="0"/>
            <wp:docPr id="4" name="Grafik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4"/>
                    <pic:cNvPicPr/>
                  </pic:nvPicPr>
                  <pic:blipFill>
                    <a:blip r:embed="Rd03433dadac4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9792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42" w:rsidP="70257AEB" w:rsidRDefault="009E5F42" w14:paraId="0EA199EA" w14:textId="2B59E94F">
      <w:pPr>
        <w:pStyle w:val="Beschriftung"/>
        <w:rPr>
          <w:noProof w:val="0"/>
          <w:lang w:val="de-CH"/>
        </w:rPr>
      </w:pPr>
      <w:bookmarkStart w:name="_Toc33003792" w:id="12"/>
      <w:r w:rsidRPr="70257AEB" w:rsidR="009E5F42">
        <w:rPr>
          <w:noProof w:val="0"/>
          <w:lang w:val="de-CH"/>
        </w:rP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Pr="70257AEB" w:rsidR="00B055BB">
        <w:rPr>
          <w:noProof/>
        </w:rPr>
        <w:t>2</w:t>
      </w:r>
      <w:r>
        <w:fldChar w:fldCharType="end"/>
      </w:r>
      <w:r w:rsidRPr="70257AEB" w:rsidR="009E5F42">
        <w:rPr>
          <w:noProof w:val="0"/>
          <w:lang w:val="de-CH"/>
        </w:rPr>
        <w:t xml:space="preserve"> Wireframe Startseite</w:t>
      </w:r>
      <w:bookmarkEnd w:id="12"/>
    </w:p>
    <w:p w:rsidR="009E5F42" w:rsidP="70257AEB" w:rsidRDefault="009E5F42" w14:paraId="42DD217A" w14:textId="5175DA1B">
      <w:pPr>
        <w:rPr>
          <w:b w:val="1"/>
          <w:bCs w:val="1"/>
          <w:noProof w:val="0"/>
          <w:sz w:val="20"/>
          <w:szCs w:val="20"/>
          <w:lang w:val="de-CH"/>
        </w:rPr>
      </w:pPr>
      <w:r w:rsidRPr="70257AEB">
        <w:rPr>
          <w:noProof w:val="0"/>
          <w:lang w:val="de-CH"/>
        </w:rPr>
        <w:br w:type="page"/>
      </w:r>
    </w:p>
    <w:p w:rsidRPr="000E7571" w:rsidR="000E7571" w:rsidP="000E7571" w:rsidRDefault="000E7571" w14:paraId="2A89158F" w14:textId="23D1CE1E">
      <w:pPr>
        <w:pStyle w:val="berschrift2"/>
        <w:rPr/>
      </w:pPr>
      <w:bookmarkStart w:name="_Toc87223215" w:id="13"/>
      <w:r w:rsidRPr="70257AEB" w:rsidR="000E7571">
        <w:rPr>
          <w:noProof w:val="0"/>
          <w:lang w:val="de-CH"/>
        </w:rPr>
        <w:t>Bausteinsicht</w:t>
      </w:r>
      <w:bookmarkEnd w:id="13"/>
    </w:p>
    <w:p w:rsidRPr="00100B4F" w:rsidR="00100B4F" w:rsidP="70257AEB" w:rsidRDefault="00100B4F" w14:paraId="723FDC7C" w14:textId="16FA73EA" w14:noSpellErr="1">
      <w:pPr>
        <w:rPr>
          <w:noProof w:val="0"/>
          <w:lang w:val="de-CH"/>
        </w:rPr>
      </w:pPr>
    </w:p>
    <w:p w:rsidR="00100B4F" w:rsidP="70257AEB" w:rsidRDefault="00100B4F" w14:paraId="213D9D05" w14:textId="401CBD73">
      <w:pPr>
        <w:rPr>
          <w:noProof w:val="0"/>
          <w:lang w:val="de-CH"/>
        </w:rPr>
      </w:pPr>
      <w:r w:rsidRPr="70257AEB" w:rsidR="00100B4F">
        <w:rPr>
          <w:noProof w:val="0"/>
          <w:lang w:val="de-CH"/>
        </w:rPr>
        <w:t xml:space="preserve">Verwenden Sie UML Diagramme (Komponentendiagramm), um das System </w:t>
      </w:r>
      <w:r w:rsidRPr="70257AEB" w:rsidR="000E7571">
        <w:rPr>
          <w:noProof w:val="0"/>
          <w:lang w:val="de-CH"/>
        </w:rPr>
        <w:t xml:space="preserve">auf einer detaillierteren Ebene </w:t>
      </w:r>
      <w:r w:rsidRPr="70257AEB" w:rsidR="00100B4F">
        <w:rPr>
          <w:noProof w:val="0"/>
          <w:lang w:val="de-CH"/>
        </w:rPr>
        <w:t>zu beschreiben.</w:t>
      </w:r>
      <w:r w:rsidRPr="70257AEB" w:rsidR="000E7571">
        <w:rPr>
          <w:noProof w:val="0"/>
          <w:lang w:val="de-CH"/>
        </w:rPr>
        <w:t xml:space="preserve"> Verwenden Sie nur so viele Ebenen, wie notwendig sind zum Verständnis des Systems.</w:t>
      </w:r>
    </w:p>
    <w:p w:rsidR="00100B4F" w:rsidP="70257AEB" w:rsidRDefault="00100B4F" w14:paraId="2B9C76B5" w14:textId="661A446E">
      <w:pPr>
        <w:rPr>
          <w:noProof w:val="0"/>
          <w:lang w:val="de-CH"/>
        </w:rPr>
      </w:pPr>
    </w:p>
    <w:p w:rsidR="00BD469E" w:rsidP="70257AEB" w:rsidRDefault="000E7571" w14:paraId="2A25AE8A" w14:textId="77777777">
      <w:pPr>
        <w:keepNext w:val="1"/>
        <w:rPr>
          <w:noProof w:val="0"/>
          <w:lang w:val="de-CH"/>
        </w:rPr>
      </w:pPr>
      <w:r>
        <w:rPr>
          <w:noProof/>
          <w:lang w:eastAsia="de-CH"/>
        </w:rPr>
        <w:drawing>
          <wp:inline distT="0" distB="0" distL="0" distR="0" wp14:anchorId="728150A8" wp14:editId="660022DB">
            <wp:extent cx="5334000" cy="5965825"/>
            <wp:effectExtent l="0" t="0" r="0" b="0"/>
            <wp:docPr id="2" name="Picture" descr="Baustein Sicht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Baustein Sicht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4F" w:rsidP="70257AEB" w:rsidRDefault="00BD469E" w14:paraId="2DFB28EA" w14:textId="59B18F9C">
      <w:pPr>
        <w:pStyle w:val="Beschriftung"/>
        <w:jc w:val="center"/>
        <w:rPr>
          <w:noProof w:val="0"/>
          <w:lang w:val="de-CH"/>
        </w:rPr>
      </w:pPr>
      <w:bookmarkStart w:name="_Toc33003793" w:id="14"/>
      <w:r w:rsidRPr="70257AEB" w:rsidR="00BD469E">
        <w:rPr>
          <w:noProof w:val="0"/>
          <w:lang w:val="de-CH"/>
        </w:rP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Pr="70257AEB" w:rsidR="00B055BB">
        <w:rPr>
          <w:noProof/>
        </w:rPr>
        <w:t>3</w:t>
      </w:r>
      <w:r>
        <w:fldChar w:fldCharType="end"/>
      </w:r>
      <w:r w:rsidRPr="70257AEB" w:rsidR="00BD469E">
        <w:rPr>
          <w:noProof w:val="0"/>
          <w:lang w:val="de-CH"/>
        </w:rPr>
        <w:t xml:space="preserve"> Komponentendiagramm</w:t>
      </w:r>
      <w:bookmarkEnd w:id="14"/>
    </w:p>
    <w:p w:rsidR="000E7571" w:rsidP="70257AEB" w:rsidRDefault="000E7571" w14:paraId="160EFE15" w14:textId="58362E04">
      <w:pPr>
        <w:rPr>
          <w:noProof w:val="0"/>
          <w:lang w:val="de-CH"/>
        </w:rPr>
      </w:pPr>
    </w:p>
    <w:p w:rsidR="000E7571" w:rsidP="70257AEB" w:rsidRDefault="000E7571" w14:paraId="4872911D" w14:textId="77777777">
      <w:pPr>
        <w:rPr>
          <w:noProof w:val="0"/>
          <w:lang w:val="de-CH"/>
        </w:rPr>
      </w:pPr>
      <w:r w:rsidRPr="70257AEB">
        <w:rPr>
          <w:noProof w:val="0"/>
          <w:lang w:val="de-CH"/>
        </w:rPr>
        <w:br w:type="page"/>
      </w:r>
    </w:p>
    <w:p w:rsidRPr="000E7571" w:rsidR="000E7571" w:rsidP="70257AEB" w:rsidRDefault="005C2F1B" w14:paraId="507E7965" w14:textId="5AE5BF10">
      <w:pPr>
        <w:spacing w:after="200"/>
        <w:rPr>
          <w:rFonts w:ascii="Calibri" w:hAnsi="Calibri" w:asciiTheme="minorAscii" w:hAnsiTheme="minorAscii"/>
          <w:noProof w:val="0"/>
          <w:lang w:val="de-CH" w:eastAsia="en-US"/>
        </w:rPr>
      </w:pPr>
      <w:r w:rsidRPr="70257AEB" w:rsidR="005C2F1B">
        <w:rPr>
          <w:noProof w:val="0"/>
          <w:lang w:val="de-CH"/>
        </w:rPr>
        <w:t>Erweitern</w:t>
      </w:r>
      <w:r w:rsidRPr="70257AEB" w:rsidR="000E7571">
        <w:rPr>
          <w:noProof w:val="0"/>
          <w:lang w:val="de-CH"/>
        </w:rPr>
        <w:t xml:space="preserve"> Sie</w:t>
      </w:r>
      <w:r w:rsidRPr="70257AEB" w:rsidR="005C2F1B">
        <w:rPr>
          <w:noProof w:val="0"/>
          <w:lang w:val="de-CH"/>
        </w:rPr>
        <w:t xml:space="preserve"> die Dokumentation nach Bedarf (wenn es wichtig ist für das Verständnis der Applikation) mit</w:t>
      </w:r>
      <w:r w:rsidRPr="70257AEB" w:rsidR="000E7571">
        <w:rPr>
          <w:noProof w:val="0"/>
          <w:lang w:val="de-CH"/>
        </w:rPr>
        <w:t xml:space="preserve"> weitere</w:t>
      </w:r>
      <w:r w:rsidRPr="70257AEB" w:rsidR="005C2F1B">
        <w:rPr>
          <w:noProof w:val="0"/>
          <w:lang w:val="de-CH"/>
        </w:rPr>
        <w:t>n</w:t>
      </w:r>
      <w:r w:rsidRPr="70257AEB" w:rsidR="000E7571">
        <w:rPr>
          <w:noProof w:val="0"/>
          <w:lang w:val="de-CH"/>
        </w:rPr>
        <w:t xml:space="preserve"> Dokumentationselemente</w:t>
      </w:r>
      <w:r w:rsidRPr="70257AEB" w:rsidR="008F68BF">
        <w:rPr>
          <w:noProof w:val="0"/>
          <w:lang w:val="de-CH"/>
        </w:rPr>
        <w:t>n</w:t>
      </w:r>
      <w:r w:rsidRPr="70257AEB" w:rsidR="000E7571">
        <w:rPr>
          <w:noProof w:val="0"/>
          <w:lang w:val="de-CH"/>
        </w:rPr>
        <w:t xml:space="preserve"> wie beispielsweise: </w:t>
      </w:r>
    </w:p>
    <w:p w:rsidRPr="000E7571" w:rsidR="000E7571" w:rsidP="70257AEB" w:rsidRDefault="000E7571" w14:paraId="38DB5016" w14:textId="4F4CCDC2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>
          <w:rFonts w:ascii="Calibri" w:hAnsi="Calibri" w:asciiTheme="minorAscii" w:hAnsiTheme="minorAscii"/>
          <w:lang w:eastAsia="en-US"/>
        </w:rPr>
      </w:pPr>
      <w:r w:rsidRPr="70257AEB" w:rsidR="000E7571">
        <w:rPr>
          <w:noProof w:val="0"/>
          <w:lang w:val="de-CH"/>
        </w:rPr>
        <w:t>Module</w:t>
      </w:r>
    </w:p>
    <w:p w:rsidR="000E7571" w:rsidP="005C2F1B" w:rsidRDefault="000E7571" w14:paraId="12A4CB3F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Subsysteme</w:t>
      </w:r>
    </w:p>
    <w:p w:rsidR="000E7571" w:rsidP="005C2F1B" w:rsidRDefault="000E7571" w14:paraId="5715E143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Klassen</w:t>
      </w:r>
    </w:p>
    <w:p w:rsidR="000E7571" w:rsidP="005C2F1B" w:rsidRDefault="000E7571" w14:paraId="7D6FBC13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Interfaces</w:t>
      </w:r>
    </w:p>
    <w:p w:rsidR="000E7571" w:rsidP="005C2F1B" w:rsidRDefault="000E7571" w14:paraId="428F24F4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Pakete</w:t>
      </w:r>
    </w:p>
    <w:p w:rsidR="000E7571" w:rsidP="005C2F1B" w:rsidRDefault="000E7571" w14:paraId="08898ED1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Bibliotheken</w:t>
      </w:r>
    </w:p>
    <w:p w:rsidR="000E7571" w:rsidP="005C2F1B" w:rsidRDefault="000E7571" w14:paraId="2038AA2A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Frameworks</w:t>
      </w:r>
    </w:p>
    <w:p w:rsidR="000E7571" w:rsidP="005C2F1B" w:rsidRDefault="000E7571" w14:paraId="38E4D69D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Schichten</w:t>
      </w:r>
    </w:p>
    <w:p w:rsidR="000E7571" w:rsidP="005C2F1B" w:rsidRDefault="000E7571" w14:paraId="3E0A1835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Partitionen</w:t>
      </w:r>
    </w:p>
    <w:p w:rsidR="000E7571" w:rsidP="005C2F1B" w:rsidRDefault="000E7571" w14:paraId="244F748F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Tiers</w:t>
      </w:r>
    </w:p>
    <w:p w:rsidR="000E7571" w:rsidP="005C2F1B" w:rsidRDefault="000E7571" w14:paraId="17375A7C" w14:textId="7FA0F154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Funktionen</w:t>
      </w:r>
    </w:p>
    <w:p w:rsidR="000E7571" w:rsidP="005C2F1B" w:rsidRDefault="000E7571" w14:paraId="5718C3BB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/>
      </w:pPr>
      <w:r w:rsidRPr="70257AEB" w:rsidR="000E7571">
        <w:rPr>
          <w:noProof w:val="0"/>
          <w:lang w:val="de-CH"/>
        </w:rPr>
        <w:t>Operationen</w:t>
      </w:r>
    </w:p>
    <w:p w:rsidR="000E7571" w:rsidP="000E7571" w:rsidRDefault="000E7571" w14:paraId="6C19C7B4" w14:textId="5C572D92">
      <w:pPr>
        <w:pStyle w:val="Listenabsatz"/>
        <w:numPr>
          <w:ilvl w:val="0"/>
          <w:numId w:val="20"/>
        </w:numPr>
        <w:spacing w:after="200"/>
        <w:rPr/>
      </w:pPr>
      <w:r w:rsidRPr="70257AEB" w:rsidR="000E7571">
        <w:rPr>
          <w:noProof w:val="0"/>
          <w:lang w:val="de-CH"/>
        </w:rPr>
        <w:t>Datenstrukturen</w:t>
      </w:r>
    </w:p>
    <w:p w:rsidR="000E7571" w:rsidP="70257AEB" w:rsidRDefault="000E7571" w14:paraId="261F9A0A" w14:textId="340F3E60">
      <w:pPr>
        <w:rPr>
          <w:b w:val="1"/>
          <w:bCs w:val="1"/>
          <w:noProof w:val="0"/>
          <w:kern w:val="28"/>
          <w:lang w:val="de-CH"/>
        </w:rPr>
      </w:pPr>
      <w:r w:rsidRPr="70257AEB" w:rsidR="000E7571">
        <w:rPr>
          <w:noProof w:val="0"/>
          <w:lang w:val="de-CH"/>
        </w:rPr>
        <w:t xml:space="preserve"> </w:t>
      </w:r>
      <w:r w:rsidRPr="70257AEB">
        <w:rPr>
          <w:noProof w:val="0"/>
          <w:lang w:val="de-CH"/>
        </w:rPr>
        <w:br w:type="page"/>
      </w:r>
    </w:p>
    <w:p w:rsidR="005A302B" w:rsidP="70257AEB" w:rsidRDefault="00B055BB" w14:paraId="39EB8B1C" w14:textId="7AA38E98">
      <w:pPr>
        <w:pStyle w:val="berschrift1"/>
        <w:rPr>
          <w:noProof w:val="0"/>
          <w:lang w:val="de-CH"/>
        </w:rPr>
      </w:pPr>
      <w:bookmarkStart w:name="_Toc87223216" w:id="15"/>
      <w:r w:rsidRPr="70257AEB" w:rsidR="00B055BB">
        <w:rPr>
          <w:noProof w:val="0"/>
          <w:lang w:val="de-CH"/>
        </w:rPr>
        <w:t>Testing</w:t>
      </w:r>
      <w:bookmarkEnd w:id="15"/>
    </w:p>
    <w:p w:rsidR="00B055BB" w:rsidP="70257AEB" w:rsidRDefault="00B055BB" w14:paraId="18A464A1" w14:textId="75B52CAE">
      <w:pPr>
        <w:rPr>
          <w:noProof w:val="0"/>
          <w:lang w:val="de-CH"/>
        </w:rPr>
      </w:pPr>
    </w:p>
    <w:p w:rsidR="00B055BB" w:rsidP="00B055BB" w:rsidRDefault="00E34EAB" w14:paraId="42801841" w14:textId="1816F105">
      <w:pPr>
        <w:pStyle w:val="berschrift2"/>
        <w:rPr/>
      </w:pPr>
      <w:bookmarkStart w:name="_Toc87223217" w:id="16"/>
      <w:r w:rsidRPr="70257AEB" w:rsidR="00E34EAB">
        <w:rPr>
          <w:noProof w:val="0"/>
          <w:lang w:val="de-CH"/>
        </w:rPr>
        <w:t>Testplan</w:t>
      </w:r>
      <w:bookmarkEnd w:id="16"/>
    </w:p>
    <w:p w:rsidR="00B055BB" w:rsidP="70257AEB" w:rsidRDefault="00B055BB" w14:paraId="2A6BB561" w14:textId="011A1146">
      <w:pPr>
        <w:rPr>
          <w:noProof w:val="0"/>
          <w:lang w:val="de-CH"/>
        </w:rPr>
      </w:pPr>
    </w:p>
    <w:p w:rsidRPr="00B055BB" w:rsidR="00B055BB" w:rsidP="00B055BB" w:rsidRDefault="00B055BB" w14:paraId="60156566" w14:textId="1C88DBB7">
      <w:pPr>
        <w:pStyle w:val="Listenabsatz"/>
        <w:numPr>
          <w:ilvl w:val="0"/>
          <w:numId w:val="27"/>
        </w:numPr>
        <w:rPr>
          <w:highlight w:val="yellow"/>
          <w:lang w:val="de-DE"/>
        </w:rPr>
      </w:pPr>
      <w:r w:rsidRPr="70257AEB" w:rsidR="00B055BB">
        <w:rPr>
          <w:noProof w:val="0"/>
          <w:lang w:val="de-CH"/>
        </w:rPr>
        <w:t>Auf welchem Betriebssystem wird getestet?</w:t>
      </w:r>
    </w:p>
    <w:p w:rsidR="39B68E9A" w:rsidP="70257AEB" w:rsidRDefault="39B68E9A" w14:paraId="40A2637C" w14:textId="30223D03">
      <w:pPr>
        <w:rPr>
          <w:noProof w:val="0"/>
          <w:lang w:val="de-CH"/>
        </w:rPr>
      </w:pPr>
      <w:r w:rsidRPr="5AF682C8" w:rsidR="39B68E9A">
        <w:rPr>
          <w:noProof w:val="0"/>
          <w:lang w:val="de-CH"/>
        </w:rPr>
        <w:t>Windows</w:t>
      </w:r>
      <w:r w:rsidRPr="5AF682C8" w:rsidR="3E4BB113">
        <w:rPr>
          <w:noProof w:val="0"/>
          <w:lang w:val="de-CH"/>
        </w:rPr>
        <w:t xml:space="preserve">, </w:t>
      </w:r>
      <w:r w:rsidRPr="5AF682C8" w:rsidR="0F57CA12">
        <w:rPr>
          <w:noProof w:val="0"/>
          <w:lang w:val="de-CH"/>
        </w:rPr>
        <w:t>Ubuntu</w:t>
      </w:r>
    </w:p>
    <w:p w:rsidR="02D51167" w:rsidP="70257AEB" w:rsidRDefault="02D51167" w14:paraId="312332DA" w14:textId="2FA3B257">
      <w:pPr>
        <w:rPr>
          <w:noProof w:val="0"/>
          <w:highlight w:val="yellow"/>
          <w:lang w:val="de-CH"/>
        </w:rPr>
      </w:pPr>
    </w:p>
    <w:p w:rsidRPr="00B055BB" w:rsidR="00B055BB" w:rsidP="00B055BB" w:rsidRDefault="00B055BB" w14:paraId="4961B45A" w14:textId="7A187FEF">
      <w:pPr>
        <w:pStyle w:val="Listenabsatz"/>
        <w:numPr>
          <w:ilvl w:val="0"/>
          <w:numId w:val="27"/>
        </w:numPr>
        <w:rPr>
          <w:highlight w:val="yellow"/>
          <w:lang w:val="de-DE"/>
        </w:rPr>
      </w:pPr>
      <w:r w:rsidRPr="70257AEB" w:rsidR="00B055BB">
        <w:rPr>
          <w:noProof w:val="0"/>
          <w:lang w:val="de-CH"/>
        </w:rPr>
        <w:t>Mit welchen Browsern wird getestet?</w:t>
      </w:r>
    </w:p>
    <w:p w:rsidR="3C3A6CE6" w:rsidP="70257AEB" w:rsidRDefault="3C3A6CE6" w14:paraId="1502BE0E" w14:textId="40D65662">
      <w:pPr>
        <w:rPr>
          <w:noProof w:val="0"/>
          <w:lang w:val="de-CH"/>
        </w:rPr>
      </w:pPr>
      <w:r w:rsidRPr="70257AEB" w:rsidR="3C3A6CE6">
        <w:rPr>
          <w:noProof w:val="0"/>
          <w:lang w:val="de-CH"/>
        </w:rPr>
        <w:t xml:space="preserve">Firefox, Alta Vista, Opera, Chrome, Edge, </w:t>
      </w:r>
      <w:r w:rsidRPr="70257AEB" w:rsidR="7E9A0F6F">
        <w:rPr>
          <w:noProof w:val="0"/>
          <w:lang w:val="de-CH"/>
        </w:rPr>
        <w:t>Netscape</w:t>
      </w:r>
      <w:r w:rsidRPr="70257AEB" w:rsidR="3C3A6CE6">
        <w:rPr>
          <w:noProof w:val="0"/>
          <w:lang w:val="de-CH"/>
        </w:rPr>
        <w:t xml:space="preserve">, </w:t>
      </w:r>
      <w:r w:rsidRPr="70257AEB" w:rsidR="48A9B28B">
        <w:rPr>
          <w:noProof w:val="0"/>
          <w:lang w:val="de-CH"/>
        </w:rPr>
        <w:t>Singular Browser, Hyperlink</w:t>
      </w:r>
      <w:r w:rsidRPr="70257AEB" w:rsidR="7C7D77A6">
        <w:rPr>
          <w:noProof w:val="0"/>
          <w:lang w:val="de-CH"/>
        </w:rPr>
        <w:t xml:space="preserve">, </w:t>
      </w:r>
      <w:r w:rsidRPr="70257AEB" w:rsidR="46EB7B50">
        <w:rPr>
          <w:noProof w:val="0"/>
          <w:lang w:val="de-CH"/>
        </w:rPr>
        <w:t>Lynx</w:t>
      </w:r>
      <w:r w:rsidRPr="70257AEB" w:rsidR="7C7D77A6">
        <w:rPr>
          <w:noProof w:val="0"/>
          <w:lang w:val="de-CH"/>
        </w:rPr>
        <w:t>.</w:t>
      </w:r>
    </w:p>
    <w:p w:rsidR="02D51167" w:rsidP="70257AEB" w:rsidRDefault="02D51167" w14:paraId="3A1421D6" w14:textId="33164112">
      <w:pPr>
        <w:rPr>
          <w:noProof w:val="0"/>
          <w:highlight w:val="yellow"/>
          <w:lang w:val="de-CH"/>
        </w:rPr>
      </w:pPr>
    </w:p>
    <w:p w:rsidRPr="00B055BB" w:rsidR="00B055BB" w:rsidP="00B055BB" w:rsidRDefault="00B055BB" w14:paraId="567027E0" w14:textId="24822E43">
      <w:pPr>
        <w:pStyle w:val="Listenabsatz"/>
        <w:numPr>
          <w:ilvl w:val="0"/>
          <w:numId w:val="27"/>
        </w:numPr>
        <w:rPr>
          <w:highlight w:val="yellow"/>
          <w:lang w:val="de-DE"/>
        </w:rPr>
      </w:pPr>
      <w:r w:rsidRPr="70257AEB" w:rsidR="00B055BB">
        <w:rPr>
          <w:noProof w:val="0"/>
          <w:lang w:val="de-CH"/>
        </w:rPr>
        <w:t>Auf welchen Geräten wird getestet (technische Angaben)?</w:t>
      </w:r>
    </w:p>
    <w:p w:rsidR="254AC07E" w:rsidP="70257AEB" w:rsidRDefault="254AC07E" w14:paraId="56D83E18" w14:textId="5195D3EF">
      <w:pPr>
        <w:rPr>
          <w:noProof w:val="0"/>
          <w:lang w:val="de-CH"/>
        </w:rPr>
      </w:pPr>
      <w:r w:rsidRPr="70257AEB" w:rsidR="254AC07E">
        <w:rPr>
          <w:noProof w:val="0"/>
          <w:lang w:val="de-CH"/>
        </w:rPr>
        <w:t>PC</w:t>
      </w:r>
    </w:p>
    <w:p w:rsidR="02D51167" w:rsidP="70257AEB" w:rsidRDefault="02D51167" w14:paraId="5895EB49" w14:textId="6B1B2DA8">
      <w:pPr>
        <w:rPr>
          <w:noProof w:val="0"/>
          <w:highlight w:val="yellow"/>
          <w:lang w:val="de-CH"/>
        </w:rPr>
      </w:pPr>
    </w:p>
    <w:p w:rsidR="00B055BB" w:rsidP="00B055BB" w:rsidRDefault="00B055BB" w14:paraId="45DA7DCF" w14:textId="769E7578">
      <w:pPr>
        <w:pStyle w:val="Listenabsatz"/>
        <w:numPr>
          <w:ilvl w:val="0"/>
          <w:numId w:val="27"/>
        </w:numPr>
        <w:rPr>
          <w:highlight w:val="yellow"/>
          <w:lang w:val="de-DE"/>
        </w:rPr>
      </w:pPr>
      <w:r w:rsidRPr="5AF682C8" w:rsidR="00B055BB">
        <w:rPr>
          <w:noProof w:val="0"/>
          <w:lang w:val="de-CH"/>
        </w:rPr>
        <w:t>Was sind die Dimensionen und Auflösungen des Displays?</w:t>
      </w:r>
    </w:p>
    <w:p w:rsidR="02D51167" w:rsidP="5AF682C8" w:rsidRDefault="02D51167" w14:paraId="56FA230D" w14:textId="4079DBBE">
      <w:pPr>
        <w:rPr>
          <w:noProof w:val="0"/>
          <w:lang w:val="de-CH"/>
        </w:rPr>
      </w:pPr>
      <w:r w:rsidRPr="5AF682C8" w:rsidR="7BF39015">
        <w:rPr>
          <w:noProof w:val="0"/>
          <w:lang w:val="de-CH"/>
        </w:rPr>
        <w:t>4:3</w:t>
      </w:r>
    </w:p>
    <w:p w:rsidR="5AF682C8" w:rsidP="5AF682C8" w:rsidRDefault="5AF682C8" w14:paraId="0C99BD5F" w14:textId="659A4A01">
      <w:pPr>
        <w:pStyle w:val="Standard"/>
        <w:rPr>
          <w:rFonts w:ascii="Arial" w:hAnsi="Arial" w:eastAsia="Times New Roman" w:cs="Times New Roman"/>
          <w:noProof w:val="0"/>
          <w:highlight w:val="yellow"/>
          <w:lang w:val="de-CH"/>
        </w:rPr>
      </w:pPr>
    </w:p>
    <w:p w:rsidRPr="004D7EB5" w:rsidR="00E34EAB" w:rsidP="00E34EAB" w:rsidRDefault="00E34EAB" w14:paraId="304A1C4C" w14:textId="241F2F60">
      <w:pPr>
        <w:pStyle w:val="Listenabsatz"/>
        <w:numPr>
          <w:ilvl w:val="0"/>
          <w:numId w:val="27"/>
        </w:numPr>
        <w:rPr>
          <w:highlight w:val="yellow"/>
          <w:lang w:val="de-DE"/>
        </w:rPr>
      </w:pPr>
      <w:r w:rsidRPr="70257AEB" w:rsidR="00E34EAB">
        <w:rPr>
          <w:noProof w:val="0"/>
          <w:lang w:val="de-CH"/>
        </w:rPr>
        <w:t>Welche Hilfsmittel und Werkzeuge werden zum Testen benötigt?</w:t>
      </w:r>
    </w:p>
    <w:p w:rsidR="0D5FBC45" w:rsidP="70257AEB" w:rsidRDefault="0D5FBC45" w14:paraId="082425E9" w14:textId="67730D57">
      <w:pPr>
        <w:pStyle w:val="Standard"/>
        <w:ind w:left="0" w:firstLine="0"/>
        <w:rPr>
          <w:rFonts w:ascii="Arial" w:hAnsi="Arial" w:eastAsia="Times New Roman" w:cs="Times New Roman"/>
          <w:noProof w:val="0"/>
          <w:lang w:val="de-CH"/>
        </w:rPr>
      </w:pPr>
      <w:r w:rsidRPr="70257AEB" w:rsidR="42787A99">
        <w:rPr>
          <w:rFonts w:ascii="Arial" w:hAnsi="Arial" w:eastAsia="Times New Roman" w:cs="Times New Roman"/>
          <w:noProof w:val="0"/>
          <w:lang w:val="de-CH"/>
        </w:rPr>
        <w:t>Verstehe ich nicht</w:t>
      </w:r>
    </w:p>
    <w:p w:rsidR="02D51167" w:rsidP="70257AEB" w:rsidRDefault="02D51167" w14:paraId="162E618F" w14:textId="4BC18D40">
      <w:pPr>
        <w:pStyle w:val="Standard"/>
        <w:rPr>
          <w:rFonts w:ascii="Arial" w:hAnsi="Arial" w:eastAsia="Times New Roman" w:cs="Times New Roman"/>
          <w:noProof w:val="0"/>
          <w:lang w:val="de-CH"/>
        </w:rPr>
      </w:pPr>
    </w:p>
    <w:p w:rsidRPr="00E34EAB" w:rsidR="00E34EAB" w:rsidP="00E34EAB" w:rsidRDefault="00E34EAB" w14:paraId="380D67AB" w14:textId="1B281FE5">
      <w:pPr>
        <w:pStyle w:val="Listenabsatz"/>
        <w:numPr>
          <w:ilvl w:val="0"/>
          <w:numId w:val="27"/>
        </w:numPr>
        <w:rPr>
          <w:lang w:val="de-DE"/>
        </w:rPr>
      </w:pPr>
      <w:r w:rsidRPr="70257AEB" w:rsidR="00E34EAB">
        <w:rPr>
          <w:noProof w:val="0"/>
          <w:lang w:val="de-CH"/>
        </w:rPr>
        <w:t>Welche Testdaten werden verwendet?</w:t>
      </w:r>
    </w:p>
    <w:p w:rsidR="02D51167" w:rsidP="70257AEB" w:rsidRDefault="02D51167" w14:paraId="3CCA6C13" w14:textId="24DFDEF4">
      <w:pPr>
        <w:rPr>
          <w:noProof w:val="0"/>
          <w:lang w:val="de-CH"/>
        </w:rPr>
      </w:pPr>
    </w:p>
    <w:p w:rsidR="02D51167" w:rsidP="70257AEB" w:rsidRDefault="02D51167" w14:paraId="5D4B3A8F" w14:textId="0D0661F1">
      <w:pPr>
        <w:rPr>
          <w:noProof w:val="0"/>
          <w:lang w:val="de-CH"/>
        </w:rPr>
      </w:pPr>
      <w:r w:rsidRPr="70257AEB" w:rsidR="3B9677CA">
        <w:rPr>
          <w:noProof w:val="0"/>
          <w:lang w:val="de-CH"/>
        </w:rPr>
        <w:t>Meine eigenen</w:t>
      </w:r>
    </w:p>
    <w:p w:rsidR="02D51167" w:rsidP="70257AEB" w:rsidRDefault="02D51167" w14:paraId="78C2BFED" w14:textId="62CE2421">
      <w:pPr>
        <w:rPr>
          <w:noProof w:val="0"/>
          <w:lang w:val="de-CH"/>
        </w:rPr>
      </w:pPr>
    </w:p>
    <w:p w:rsidR="00B055BB" w:rsidP="70257AEB" w:rsidRDefault="00B055BB" w14:paraId="0AB0CE52" w14:textId="77777777">
      <w:pPr>
        <w:rPr>
          <w:noProof w:val="0"/>
          <w:lang w:val="de-CH"/>
        </w:rPr>
      </w:pPr>
    </w:p>
    <w:p w:rsidRPr="00B055BB" w:rsidR="00B055BB" w:rsidP="00B055BB" w:rsidRDefault="00B055BB" w14:paraId="61C85356" w14:textId="3BBE7206">
      <w:pPr>
        <w:pStyle w:val="berschrift2"/>
        <w:rPr/>
      </w:pPr>
      <w:bookmarkStart w:name="_Toc87223218" w:id="17"/>
      <w:r w:rsidRPr="70257AEB" w:rsidR="00B055BB">
        <w:rPr>
          <w:noProof w:val="0"/>
          <w:lang w:val="de-CH"/>
        </w:rPr>
        <w:t>Testfälle</w:t>
      </w:r>
      <w:bookmarkEnd w:id="17"/>
    </w:p>
    <w:p w:rsidR="008F68BF" w:rsidP="70257AEB" w:rsidRDefault="008F68BF" w14:paraId="5D3417F8" w14:textId="2164CBA7">
      <w:pPr>
        <w:rPr>
          <w:noProof w:val="0"/>
          <w:lang w:val="de-CH"/>
        </w:rPr>
      </w:pPr>
    </w:p>
    <w:p w:rsidR="00D04D0D" w:rsidP="70257AEB" w:rsidRDefault="00D04D0D" w14:paraId="32E58ECD" w14:textId="13481AA6">
      <w:pPr>
        <w:rPr>
          <w:noProof w:val="0"/>
          <w:lang w:val="de-CH"/>
        </w:rPr>
      </w:pPr>
      <w:r w:rsidRPr="70257AEB" w:rsidR="00D04D0D">
        <w:rPr>
          <w:noProof w:val="0"/>
          <w:lang w:val="de-CH"/>
        </w:rPr>
        <w:t>Beschreiben Sie für jede Use</w:t>
      </w:r>
      <w:r w:rsidRPr="70257AEB" w:rsidR="002D7B98">
        <w:rPr>
          <w:noProof w:val="0"/>
          <w:lang w:val="de-CH"/>
        </w:rPr>
        <w:t>r Story</w:t>
      </w:r>
      <w:r w:rsidRPr="70257AEB" w:rsidR="00D04D0D">
        <w:rPr>
          <w:noProof w:val="0"/>
          <w:lang w:val="de-CH"/>
        </w:rPr>
        <w:t xml:space="preserve"> einen Testfall, der die Ergebnisse eines Use Cases testet. Entscheiden Sie, ob weitere Testfälle für die Ausnahmen eines Use Cases erforderlich sind.</w:t>
      </w:r>
    </w:p>
    <w:p w:rsidR="005B7DAC" w:rsidP="70257AEB" w:rsidRDefault="005B7DAC" w14:paraId="50007EC7" w14:textId="77777777" w14:noSpellErr="1">
      <w:pPr>
        <w:rPr>
          <w:noProof w:val="0"/>
          <w:lang w:val="de-CH"/>
        </w:rPr>
      </w:pPr>
    </w:p>
    <w:p w:rsidRPr="005B7DAC" w:rsidR="00D04D0D" w:rsidP="70257AEB" w:rsidRDefault="005B7DAC" w14:paraId="50C83C00" w14:textId="1FC645E8">
      <w:pPr>
        <w:spacing w:after="120"/>
        <w:rPr>
          <w:b w:val="1"/>
          <w:bCs w:val="1"/>
          <w:noProof w:val="0"/>
          <w:lang w:val="de-CH"/>
        </w:rPr>
      </w:pPr>
      <w:r w:rsidRPr="70257AEB" w:rsidR="005B7DAC">
        <w:rPr>
          <w:b w:val="1"/>
          <w:bCs w:val="1"/>
          <w:noProof w:val="0"/>
          <w:lang w:val="de-CH"/>
        </w:rPr>
        <w:t xml:space="preserve">Testfall </w:t>
      </w:r>
      <w:r w:rsidRPr="70257AEB" w:rsidR="002D7B98">
        <w:rPr>
          <w:b w:val="1"/>
          <w:bCs w:val="1"/>
          <w:noProof w:val="0"/>
          <w:lang w:val="de-CH"/>
        </w:rPr>
        <w:t>US-</w:t>
      </w:r>
      <w:r w:rsidRPr="70257AEB" w:rsidR="005B7DAC">
        <w:rPr>
          <w:b w:val="1"/>
          <w:bCs w:val="1"/>
          <w:noProof w:val="0"/>
          <w:lang w:val="de-CH"/>
        </w:rPr>
        <w:t>1</w:t>
      </w:r>
      <w:r w:rsidRPr="70257AEB" w:rsidR="005B7DAC">
        <w:rPr>
          <w:b w:val="1"/>
          <w:bCs w:val="1"/>
          <w:noProof w:val="0"/>
          <w:lang w:val="de-CH"/>
        </w:rPr>
        <w:t xml:space="preserve"> </w:t>
      </w:r>
      <w:r w:rsidRPr="70257AEB" w:rsidR="005B7DAC">
        <w:rPr>
          <w:b w:val="1"/>
          <w:bCs w:val="1"/>
          <w:noProof w:val="0"/>
          <w:lang w:val="de-CH"/>
        </w:rPr>
        <w:t>Titel des Testfalles</w:t>
      </w: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699"/>
        <w:gridCol w:w="4253"/>
        <w:gridCol w:w="4387"/>
      </w:tblGrid>
      <w:tr w:rsidRPr="00697501" w:rsidR="005B7DAC" w:rsidTr="70257AEB" w14:paraId="235BA37B" w14:textId="5CDEDC1E">
        <w:trPr>
          <w:trHeight w:val="598"/>
        </w:trPr>
        <w:tc>
          <w:tcPr>
            <w:tcW w:w="699" w:type="dxa"/>
            <w:shd w:val="clear" w:color="auto" w:fill="FFFFFF" w:themeFill="background1"/>
            <w:tcMar/>
          </w:tcPr>
          <w:p w:rsidRPr="005B7DAC" w:rsidR="005B7DAC" w:rsidP="70257AEB" w:rsidRDefault="005B7DAC" w14:paraId="776E3374" w14:textId="4F42A6EF">
            <w:pPr>
              <w:rPr>
                <w:rFonts w:cs="Arial"/>
                <w:b w:val="1"/>
                <w:bCs w:val="1"/>
                <w:noProof w:val="0"/>
                <w:color w:val="000000" w:themeColor="text1"/>
                <w:sz w:val="22"/>
                <w:szCs w:val="22"/>
                <w:lang w:val="de-CH"/>
              </w:rPr>
            </w:pPr>
            <w:r w:rsidRPr="70257AEB" w:rsidR="005B7DAC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>Nr.</w:t>
            </w:r>
          </w:p>
        </w:tc>
        <w:tc>
          <w:tcPr>
            <w:tcW w:w="4253" w:type="dxa"/>
            <w:tcMar/>
          </w:tcPr>
          <w:p w:rsidRPr="005B7DAC" w:rsidR="005B7DAC" w:rsidP="70257AEB" w:rsidRDefault="005B7DAC" w14:paraId="59B8D8A2" w14:textId="590DDD9D">
            <w:pPr>
              <w:rPr>
                <w:rFonts w:cs="Arial"/>
                <w:b w:val="1"/>
                <w:bCs w:val="1"/>
                <w:noProof w:val="0"/>
                <w:color w:val="000000" w:themeColor="text1"/>
                <w:sz w:val="22"/>
                <w:szCs w:val="22"/>
                <w:lang w:val="de-CH"/>
              </w:rPr>
            </w:pPr>
            <w:r w:rsidRPr="70257AEB" w:rsidR="005B7DAC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>Aktion</w:t>
            </w:r>
          </w:p>
        </w:tc>
        <w:tc>
          <w:tcPr>
            <w:tcW w:w="4387" w:type="dxa"/>
            <w:tcMar/>
          </w:tcPr>
          <w:p w:rsidRPr="005B7DAC" w:rsidR="005B7DAC" w:rsidP="70257AEB" w:rsidRDefault="005B7DAC" w14:paraId="6CAF56CB" w14:textId="2CBB9BC9">
            <w:pPr>
              <w:rPr>
                <w:rFonts w:cs="Arial"/>
                <w:b w:val="1"/>
                <w:bCs w:val="1"/>
                <w:noProof w:val="0"/>
                <w:color w:val="000000" w:themeColor="text1"/>
                <w:lang w:val="de-CH"/>
              </w:rPr>
            </w:pPr>
            <w:r w:rsidRPr="70257AEB" w:rsidR="005B7DAC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lang w:val="de-CH"/>
              </w:rPr>
              <w:t>Erwartetes Ergebnis</w:t>
            </w:r>
          </w:p>
        </w:tc>
      </w:tr>
      <w:tr w:rsidRPr="00697501" w:rsidR="005B7DAC" w:rsidTr="70257AEB" w14:paraId="17119C42" w14:textId="1DA1992B">
        <w:trPr>
          <w:trHeight w:val="862"/>
        </w:trPr>
        <w:tc>
          <w:tcPr>
            <w:tcW w:w="699" w:type="dxa"/>
            <w:shd w:val="clear" w:color="auto" w:fill="FFFFFF" w:themeFill="background1"/>
            <w:tcMar/>
          </w:tcPr>
          <w:p w:rsidRPr="003F4AD4" w:rsidR="005B7DAC" w:rsidP="70257AEB" w:rsidRDefault="00B055BB" w14:paraId="0D9B7D5A" w14:textId="077D161D">
            <w:pPr>
              <w:spacing w:after="120"/>
              <w:rPr>
                <w:rFonts w:cs="Arial"/>
                <w:b w:val="1"/>
                <w:bCs w:val="1"/>
                <w:noProof w:val="0"/>
                <w:sz w:val="22"/>
                <w:szCs w:val="22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sz w:val="22"/>
                <w:szCs w:val="22"/>
                <w:lang w:val="de-CH"/>
              </w:rPr>
              <w:t>T-</w:t>
            </w:r>
            <w:r w:rsidRPr="70257AEB" w:rsidR="005B7DAC">
              <w:rPr>
                <w:rFonts w:cs="Arial"/>
                <w:b w:val="1"/>
                <w:bCs w:val="1"/>
                <w:noProof w:val="0"/>
                <w:sz w:val="22"/>
                <w:szCs w:val="22"/>
                <w:lang w:val="de-CH"/>
              </w:rPr>
              <w:t>1</w:t>
            </w:r>
          </w:p>
        </w:tc>
        <w:tc>
          <w:tcPr>
            <w:tcW w:w="4253" w:type="dxa"/>
            <w:tcMar/>
          </w:tcPr>
          <w:p w:rsidRPr="0042054A" w:rsidR="0042054A" w:rsidP="70257AEB" w:rsidRDefault="005B7DAC" w14:paraId="2124AD1B" w14:textId="0AF21B3A">
            <w:pPr>
              <w:rPr>
                <w:rFonts w:cs="Arial"/>
                <w:b w:val="1"/>
                <w:bCs w:val="1"/>
                <w:noProof w:val="0"/>
                <w:color w:val="000000" w:themeColor="text1"/>
                <w:sz w:val="22"/>
                <w:szCs w:val="22"/>
                <w:lang w:val="de-CH"/>
              </w:rPr>
            </w:pPr>
            <w:r w:rsidRPr="70257AEB" w:rsidR="005B7DAC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>Beschreiben Sie die</w:t>
            </w:r>
            <w:r w:rsidRPr="70257AEB" w:rsidR="48BEBBA0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 xml:space="preserve"> erste</w:t>
            </w:r>
            <w:r w:rsidRPr="70257AEB" w:rsidR="005B7DAC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 xml:space="preserve"> Aktion, die der Benutzer ausführen muss.</w:t>
            </w:r>
          </w:p>
        </w:tc>
        <w:tc>
          <w:tcPr>
            <w:tcW w:w="4387" w:type="dxa"/>
            <w:tcMar/>
          </w:tcPr>
          <w:p w:rsidRPr="009438C3" w:rsidR="005B7DAC" w:rsidP="70257AEB" w:rsidRDefault="005B7DAC" w14:paraId="5B7DBDFE" w14:textId="3FA121C8">
            <w:pPr>
              <w:rPr>
                <w:rFonts w:cs="Arial"/>
                <w:b w:val="1"/>
                <w:bCs w:val="1"/>
                <w:noProof w:val="0"/>
                <w:lang w:val="de-CH"/>
              </w:rPr>
            </w:pPr>
            <w:r w:rsidRPr="70257AEB" w:rsidR="005B7DAC">
              <w:rPr>
                <w:rFonts w:cs="Arial"/>
                <w:b w:val="1"/>
                <w:bCs w:val="1"/>
                <w:noProof w:val="0"/>
                <w:lang w:val="de-CH"/>
              </w:rPr>
              <w:t>Beschreiben sie das erwartete Ergebnis</w:t>
            </w:r>
          </w:p>
        </w:tc>
      </w:tr>
      <w:tr w:rsidRPr="00697501" w:rsidR="005B7DAC" w:rsidTr="70257AEB" w14:paraId="6EE397DA" w14:textId="01EE9C08">
        <w:trPr>
          <w:trHeight w:val="840"/>
        </w:trPr>
        <w:tc>
          <w:tcPr>
            <w:tcW w:w="699" w:type="dxa"/>
            <w:shd w:val="clear" w:color="auto" w:fill="FFFFFF" w:themeFill="background1"/>
            <w:tcMar/>
          </w:tcPr>
          <w:p w:rsidRPr="003F4AD4" w:rsidR="005B7DAC" w:rsidP="70257AEB" w:rsidRDefault="00B055BB" w14:paraId="19A45357" w14:textId="1AF9B818">
            <w:pPr>
              <w:rPr>
                <w:rFonts w:cs="Arial"/>
                <w:b w:val="1"/>
                <w:bCs w:val="1"/>
                <w:noProof w:val="0"/>
                <w:sz w:val="22"/>
                <w:szCs w:val="22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sz w:val="22"/>
                <w:szCs w:val="22"/>
                <w:lang w:val="de-CH"/>
              </w:rPr>
              <w:t>T-</w:t>
            </w:r>
            <w:r w:rsidRPr="70257AEB" w:rsidR="005B7DAC">
              <w:rPr>
                <w:rFonts w:cs="Arial"/>
                <w:b w:val="1"/>
                <w:bCs w:val="1"/>
                <w:noProof w:val="0"/>
                <w:sz w:val="22"/>
                <w:szCs w:val="22"/>
                <w:lang w:val="de-CH"/>
              </w:rPr>
              <w:t>2</w:t>
            </w:r>
          </w:p>
        </w:tc>
        <w:tc>
          <w:tcPr>
            <w:tcW w:w="4253" w:type="dxa"/>
            <w:tcMar/>
          </w:tcPr>
          <w:p w:rsidRPr="005B7DAC" w:rsidR="005B7DAC" w:rsidP="70257AEB" w:rsidRDefault="008C597E" w14:paraId="2775D7C6" w14:textId="706F6E56">
            <w:pPr>
              <w:rPr>
                <w:rFonts w:cs="Arial"/>
                <w:b w:val="1"/>
                <w:bCs w:val="1"/>
                <w:noProof w:val="0"/>
                <w:color w:val="000000" w:themeColor="text1"/>
                <w:sz w:val="22"/>
                <w:szCs w:val="22"/>
                <w:lang w:val="de-CH"/>
              </w:rPr>
            </w:pPr>
            <w:r w:rsidRPr="70257AEB" w:rsidR="48BEBBA0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>Beschreiben Sie die</w:t>
            </w:r>
            <w:r w:rsidRPr="70257AEB" w:rsidR="48BEBBA0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 xml:space="preserve"> zweite</w:t>
            </w:r>
            <w:r w:rsidRPr="70257AEB" w:rsidR="48BEBBA0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 xml:space="preserve"> Aktion, die der Benutzer ausführen muss.</w:t>
            </w:r>
          </w:p>
        </w:tc>
        <w:tc>
          <w:tcPr>
            <w:tcW w:w="4387" w:type="dxa"/>
            <w:tcMar/>
          </w:tcPr>
          <w:p w:rsidRPr="005B7DAC" w:rsidR="005B7DAC" w:rsidP="70257AEB" w:rsidRDefault="0042054A" w14:paraId="39E4A1D1" w14:textId="0B56A010">
            <w:pPr>
              <w:rPr>
                <w:rFonts w:cs="Arial"/>
                <w:b w:val="1"/>
                <w:bCs w:val="1"/>
                <w:noProof w:val="0"/>
                <w:color w:val="000000" w:themeColor="text1"/>
                <w:lang w:val="de-CH"/>
              </w:rPr>
            </w:pPr>
            <w:r w:rsidRPr="70257AEB" w:rsidR="509C5656">
              <w:rPr>
                <w:rFonts w:cs="Arial"/>
                <w:b w:val="1"/>
                <w:bCs w:val="1"/>
                <w:noProof w:val="0"/>
                <w:lang w:val="de-CH"/>
              </w:rPr>
              <w:t>Beschreiben sie das erwartete Ergebnis</w:t>
            </w:r>
          </w:p>
        </w:tc>
      </w:tr>
      <w:tr w:rsidRPr="00697501" w:rsidR="005B7DAC" w:rsidTr="70257AEB" w14:paraId="0C21DF31" w14:textId="1320B0A3">
        <w:trPr>
          <w:trHeight w:val="840"/>
        </w:trPr>
        <w:tc>
          <w:tcPr>
            <w:tcW w:w="699" w:type="dxa"/>
            <w:shd w:val="clear" w:color="auto" w:fill="FFFFFF" w:themeFill="background1"/>
            <w:tcMar/>
          </w:tcPr>
          <w:p w:rsidR="005B7DAC" w:rsidP="70257AEB" w:rsidRDefault="00B055BB" w14:paraId="2C4566A1" w14:textId="3064CA7D">
            <w:pPr>
              <w:rPr>
                <w:rFonts w:cs="Arial"/>
                <w:b w:val="1"/>
                <w:bCs w:val="1"/>
                <w:noProof w:val="0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lang w:val="de-CH"/>
              </w:rPr>
              <w:t>T-</w:t>
            </w:r>
            <w:r w:rsidRPr="70257AEB" w:rsidR="005B7DAC">
              <w:rPr>
                <w:rFonts w:cs="Arial"/>
                <w:b w:val="1"/>
                <w:bCs w:val="1"/>
                <w:noProof w:val="0"/>
                <w:lang w:val="de-CH"/>
              </w:rPr>
              <w:t>3</w:t>
            </w:r>
          </w:p>
        </w:tc>
        <w:tc>
          <w:tcPr>
            <w:tcW w:w="4253" w:type="dxa"/>
            <w:tcMar/>
          </w:tcPr>
          <w:p w:rsidRPr="005B7DAC" w:rsidR="005B7DAC" w:rsidP="70257AEB" w:rsidRDefault="005B7DAC" w14:paraId="7D7EFFA2" w14:textId="6E04E7DA" w14:noSpellErr="1">
            <w:pPr>
              <w:rPr>
                <w:rFonts w:cs="Arial"/>
                <w:b w:val="1"/>
                <w:bCs w:val="1"/>
                <w:noProof w:val="0"/>
                <w:color w:val="000000" w:themeColor="text1"/>
                <w:lang w:val="de-CH"/>
              </w:rPr>
            </w:pPr>
          </w:p>
        </w:tc>
        <w:tc>
          <w:tcPr>
            <w:tcW w:w="4387" w:type="dxa"/>
            <w:tcMar/>
          </w:tcPr>
          <w:p w:rsidRPr="005B7DAC" w:rsidR="005B7DAC" w:rsidP="70257AEB" w:rsidRDefault="005B7DAC" w14:paraId="6825224C" w14:textId="77777777" w14:noSpellErr="1">
            <w:pPr>
              <w:rPr>
                <w:rFonts w:cs="Arial"/>
                <w:b w:val="1"/>
                <w:bCs w:val="1"/>
                <w:noProof w:val="0"/>
                <w:color w:val="000000" w:themeColor="text1"/>
                <w:lang w:val="de-CH"/>
              </w:rPr>
            </w:pPr>
          </w:p>
        </w:tc>
      </w:tr>
      <w:tr w:rsidRPr="00697501" w:rsidR="005B7DAC" w:rsidTr="70257AEB" w14:paraId="2F7DB545" w14:textId="73A1A994">
        <w:trPr>
          <w:trHeight w:val="840"/>
        </w:trPr>
        <w:tc>
          <w:tcPr>
            <w:tcW w:w="699" w:type="dxa"/>
            <w:shd w:val="clear" w:color="auto" w:fill="FFFFFF" w:themeFill="background1"/>
            <w:tcMar/>
          </w:tcPr>
          <w:p w:rsidR="005B7DAC" w:rsidP="70257AEB" w:rsidRDefault="00B055BB" w14:paraId="0A7C1FAA" w14:textId="4396280F">
            <w:pPr>
              <w:rPr>
                <w:rFonts w:cs="Arial"/>
                <w:b w:val="1"/>
                <w:bCs w:val="1"/>
                <w:noProof w:val="0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lang w:val="de-CH"/>
              </w:rPr>
              <w:t>T-</w:t>
            </w:r>
            <w:r w:rsidRPr="70257AEB" w:rsidR="005B7DAC">
              <w:rPr>
                <w:rFonts w:cs="Arial"/>
                <w:b w:val="1"/>
                <w:bCs w:val="1"/>
                <w:noProof w:val="0"/>
                <w:lang w:val="de-CH"/>
              </w:rPr>
              <w:t>4</w:t>
            </w:r>
          </w:p>
        </w:tc>
        <w:tc>
          <w:tcPr>
            <w:tcW w:w="4253" w:type="dxa"/>
            <w:tcMar/>
          </w:tcPr>
          <w:p w:rsidRPr="005B7DAC" w:rsidR="005B7DAC" w:rsidP="70257AEB" w:rsidRDefault="005B7DAC" w14:paraId="0B6EAA08" w14:textId="4D3F8E3B" w14:noSpellErr="1">
            <w:pPr>
              <w:rPr>
                <w:rFonts w:cs="Arial"/>
                <w:b w:val="1"/>
                <w:bCs w:val="1"/>
                <w:noProof w:val="0"/>
                <w:color w:val="000000" w:themeColor="text1"/>
                <w:lang w:val="de-CH"/>
              </w:rPr>
            </w:pPr>
          </w:p>
        </w:tc>
        <w:tc>
          <w:tcPr>
            <w:tcW w:w="4387" w:type="dxa"/>
            <w:tcMar/>
          </w:tcPr>
          <w:p w:rsidRPr="005B7DAC" w:rsidR="005B7DAC" w:rsidP="70257AEB" w:rsidRDefault="005B7DAC" w14:paraId="1BF38928" w14:textId="77777777" w14:noSpellErr="1">
            <w:pPr>
              <w:rPr>
                <w:rFonts w:cs="Arial"/>
                <w:b w:val="1"/>
                <w:bCs w:val="1"/>
                <w:noProof w:val="0"/>
                <w:color w:val="000000" w:themeColor="text1"/>
                <w:lang w:val="de-CH"/>
              </w:rPr>
            </w:pPr>
          </w:p>
        </w:tc>
      </w:tr>
    </w:tbl>
    <w:p w:rsidR="00D04D0D" w:rsidP="70257AEB" w:rsidRDefault="00BD469E" w14:paraId="5B6EA7D6" w14:textId="3707A1E8">
      <w:pPr>
        <w:pStyle w:val="Beschriftung"/>
        <w:rPr>
          <w:noProof w:val="0"/>
          <w:lang w:val="de-CH"/>
        </w:rPr>
      </w:pPr>
      <w:bookmarkStart w:name="_Toc33003841" w:id="18"/>
      <w:r w:rsidRPr="70257AEB" w:rsidR="00BD469E">
        <w:rPr>
          <w:noProof w:val="0"/>
          <w:lang w:val="de-CH"/>
        </w:rP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70257AEB" w:rsidR="00AC5451">
        <w:rPr>
          <w:noProof/>
        </w:rPr>
        <w:t>3</w:t>
      </w:r>
      <w:r>
        <w:fldChar w:fldCharType="end"/>
      </w:r>
      <w:r w:rsidRPr="70257AEB" w:rsidR="00BD469E">
        <w:rPr>
          <w:noProof w:val="0"/>
          <w:lang w:val="de-CH"/>
        </w:rPr>
        <w:t xml:space="preserve"> </w:t>
      </w:r>
      <w:r w:rsidRPr="70257AEB" w:rsidR="007608D9">
        <w:rPr>
          <w:noProof w:val="0"/>
          <w:lang w:val="de-CH"/>
        </w:rPr>
        <w:t xml:space="preserve">Testfall </w:t>
      </w:r>
      <w:r w:rsidRPr="70257AEB" w:rsidR="002D7B98">
        <w:rPr>
          <w:noProof w:val="0"/>
          <w:lang w:val="de-CH"/>
        </w:rPr>
        <w:t>US-</w:t>
      </w:r>
      <w:r w:rsidRPr="70257AEB" w:rsidR="00BD469E">
        <w:rPr>
          <w:noProof w:val="0"/>
          <w:lang w:val="de-CH"/>
        </w:rPr>
        <w:t>1 Titel</w:t>
      </w:r>
      <w:bookmarkEnd w:id="18"/>
    </w:p>
    <w:p w:rsidRPr="00B055BB" w:rsidR="00B055BB" w:rsidP="00B055BB" w:rsidRDefault="00B055BB" w14:paraId="73A7345C" w14:textId="77777777">
      <w:pPr>
        <w:pStyle w:val="berschrift2"/>
        <w:rPr/>
      </w:pPr>
      <w:bookmarkStart w:name="_Toc87223219" w:id="19"/>
      <w:r w:rsidRPr="70257AEB" w:rsidR="00B055BB">
        <w:rPr>
          <w:noProof w:val="0"/>
          <w:lang w:val="de-CH"/>
        </w:rPr>
        <w:t>Testprotokoll</w:t>
      </w:r>
      <w:bookmarkEnd w:id="19"/>
    </w:p>
    <w:p w:rsidRPr="00B055BB" w:rsidR="00B055BB" w:rsidP="70257AEB" w:rsidRDefault="00B055BB" w14:paraId="750EF6BC" w14:textId="77777777" w14:noSpellErr="1">
      <w:pPr>
        <w:rPr>
          <w:noProof w:val="0"/>
          <w:lang w:val="de-CH"/>
        </w:rPr>
      </w:pPr>
    </w:p>
    <w:p w:rsidR="00B055BB" w:rsidP="70257AEB" w:rsidRDefault="00B055BB" w14:paraId="0E0056B9" w14:textId="77777777">
      <w:pPr>
        <w:rPr>
          <w:noProof w:val="0"/>
          <w:lang w:val="de-CH"/>
        </w:rPr>
      </w:pPr>
      <w:r w:rsidRPr="70257AEB" w:rsidR="00B055BB">
        <w:rPr>
          <w:noProof w:val="0"/>
          <w:lang w:val="de-CH"/>
        </w:rPr>
        <w:t xml:space="preserve">Für jede Durchführung braucht es ein </w:t>
      </w:r>
      <w:r w:rsidRPr="70257AEB" w:rsidR="00B055BB">
        <w:rPr>
          <w:noProof w:val="0"/>
          <w:lang w:val="de-CH"/>
        </w:rPr>
        <w:t>Testprotokoll</w:t>
      </w:r>
      <w:r w:rsidRPr="70257AEB" w:rsidR="00B055BB">
        <w:rPr>
          <w:noProof w:val="0"/>
          <w:lang w:val="de-CH"/>
        </w:rPr>
        <w:t>.</w:t>
      </w:r>
    </w:p>
    <w:p w:rsidRPr="000437FA" w:rsidR="00B055BB" w:rsidP="70257AEB" w:rsidRDefault="00B055BB" w14:paraId="3E0BBADE" w14:textId="77777777" w14:noSpellErr="1">
      <w:pPr>
        <w:rPr>
          <w:noProof w:val="0"/>
          <w:lang w:val="de-CH"/>
        </w:rPr>
      </w:pPr>
    </w:p>
    <w:p w:rsidR="00B055BB" w:rsidP="70257AEB" w:rsidRDefault="00B055BB" w14:paraId="630CB14F" w14:textId="77777777">
      <w:pPr>
        <w:rPr>
          <w:noProof w:val="0"/>
          <w:lang w:val="de-CH"/>
        </w:rPr>
      </w:pPr>
      <w:r w:rsidRPr="70257AEB" w:rsidR="00B055BB">
        <w:rPr>
          <w:noProof w:val="0"/>
          <w:lang w:val="de-CH"/>
        </w:rPr>
        <w:t>Name des Tester</w:t>
      </w:r>
      <w:r w:rsidRPr="70257AEB" w:rsidR="00B055BB">
        <w:rPr>
          <w:noProof w:val="0"/>
          <w:lang w:val="de-CH"/>
        </w:rPr>
        <w:t>s</w:t>
      </w:r>
      <w:r w:rsidRPr="70257AEB" w:rsidR="00B055BB">
        <w:rPr>
          <w:noProof w:val="0"/>
          <w:lang w:val="de-CH"/>
        </w:rPr>
        <w:t>:</w:t>
      </w:r>
    </w:p>
    <w:p w:rsidR="00B055BB" w:rsidP="70257AEB" w:rsidRDefault="00B055BB" w14:paraId="78FB1BA8" w14:textId="7CD003B9">
      <w:pPr>
        <w:rPr>
          <w:noProof w:val="0"/>
          <w:lang w:val="de-CH"/>
        </w:rPr>
      </w:pPr>
      <w:r w:rsidRPr="70257AEB" w:rsidR="00B055BB">
        <w:rPr>
          <w:noProof w:val="0"/>
          <w:lang w:val="de-CH"/>
        </w:rPr>
        <w:t>Datum und Uhrzeit:</w:t>
      </w:r>
    </w:p>
    <w:p w:rsidR="00B055BB" w:rsidP="70257AEB" w:rsidRDefault="00B055BB" w14:paraId="532BCBB0" w14:textId="523205F7" w14:noSpellErr="1">
      <w:pPr>
        <w:rPr>
          <w:noProof w:val="0"/>
          <w:lang w:val="de-CH"/>
        </w:rPr>
      </w:pP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987"/>
        <w:gridCol w:w="4103"/>
        <w:gridCol w:w="4249"/>
      </w:tblGrid>
      <w:tr w:rsidRPr="00697501" w:rsidR="00B055BB" w:rsidTr="70257AEB" w14:paraId="0CE168C6" w14:textId="77777777">
        <w:trPr>
          <w:trHeight w:val="598"/>
        </w:trPr>
        <w:tc>
          <w:tcPr>
            <w:tcW w:w="987" w:type="dxa"/>
            <w:shd w:val="clear" w:color="auto" w:fill="FFFFFF" w:themeFill="background1"/>
            <w:tcMar/>
          </w:tcPr>
          <w:p w:rsidRPr="005B7DAC" w:rsidR="00B055BB" w:rsidP="70257AEB" w:rsidRDefault="00B055BB" w14:paraId="139D98E1" w14:textId="20C90827">
            <w:pPr>
              <w:rPr>
                <w:rFonts w:cs="Arial"/>
                <w:b w:val="1"/>
                <w:bCs w:val="1"/>
                <w:noProof w:val="0"/>
                <w:color w:val="000000" w:themeColor="text1"/>
                <w:sz w:val="22"/>
                <w:szCs w:val="22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>Testfall (Nr.)</w:t>
            </w:r>
          </w:p>
        </w:tc>
        <w:tc>
          <w:tcPr>
            <w:tcW w:w="4103" w:type="dxa"/>
            <w:tcMar/>
          </w:tcPr>
          <w:p w:rsidRPr="005B7DAC" w:rsidR="00B055BB" w:rsidP="70257AEB" w:rsidRDefault="00B055BB" w14:paraId="1FFEB32D" w14:textId="163AB707">
            <w:pPr>
              <w:rPr>
                <w:rFonts w:cs="Arial"/>
                <w:b w:val="1"/>
                <w:bCs w:val="1"/>
                <w:noProof w:val="0"/>
                <w:color w:val="000000" w:themeColor="text1"/>
                <w:sz w:val="22"/>
                <w:szCs w:val="22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>Erfolgreich</w:t>
            </w:r>
          </w:p>
        </w:tc>
        <w:tc>
          <w:tcPr>
            <w:tcW w:w="4249" w:type="dxa"/>
            <w:tcMar/>
          </w:tcPr>
          <w:p w:rsidRPr="005B7DAC" w:rsidR="00B055BB" w:rsidP="70257AEB" w:rsidRDefault="00B055BB" w14:paraId="092C8B1C" w14:textId="77777777">
            <w:pPr>
              <w:rPr>
                <w:rFonts w:cs="Arial"/>
                <w:b w:val="1"/>
                <w:bCs w:val="1"/>
                <w:noProof w:val="0"/>
                <w:color w:val="000000" w:themeColor="text1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lang w:val="de-CH"/>
              </w:rPr>
              <w:t>Erwartetes Ergebnis</w:t>
            </w:r>
          </w:p>
        </w:tc>
      </w:tr>
      <w:tr w:rsidRPr="00697501" w:rsidR="00B055BB" w:rsidTr="70257AEB" w14:paraId="38248984" w14:textId="77777777">
        <w:trPr>
          <w:trHeight w:val="862"/>
        </w:trPr>
        <w:tc>
          <w:tcPr>
            <w:tcW w:w="987" w:type="dxa"/>
            <w:shd w:val="clear" w:color="auto" w:fill="FFFFFF" w:themeFill="background1"/>
            <w:tcMar/>
          </w:tcPr>
          <w:p w:rsidRPr="003F4AD4" w:rsidR="00B055BB" w:rsidP="70257AEB" w:rsidRDefault="00B055BB" w14:paraId="3E7D1EDD" w14:textId="5FE37E52">
            <w:pPr>
              <w:spacing w:after="120"/>
              <w:rPr>
                <w:rFonts w:cs="Arial"/>
                <w:b w:val="1"/>
                <w:bCs w:val="1"/>
                <w:noProof w:val="0"/>
                <w:sz w:val="22"/>
                <w:szCs w:val="22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sz w:val="22"/>
                <w:szCs w:val="22"/>
                <w:lang w:val="de-CH"/>
              </w:rPr>
              <w:t>T-1</w:t>
            </w:r>
          </w:p>
        </w:tc>
        <w:tc>
          <w:tcPr>
            <w:tcW w:w="4103" w:type="dxa"/>
            <w:tcMar/>
          </w:tcPr>
          <w:p w:rsidRPr="0042054A" w:rsidR="00B055BB" w:rsidP="70257AEB" w:rsidRDefault="00B055BB" w14:paraId="6115E132" w14:textId="64EBDA58">
            <w:pPr>
              <w:rPr>
                <w:rFonts w:cs="Arial"/>
                <w:b w:val="1"/>
                <w:bCs w:val="1"/>
                <w:noProof w:val="0"/>
                <w:color w:val="000000" w:themeColor="text1"/>
                <w:sz w:val="22"/>
                <w:szCs w:val="22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>Ja</w:t>
            </w:r>
          </w:p>
        </w:tc>
        <w:tc>
          <w:tcPr>
            <w:tcW w:w="4249" w:type="dxa"/>
            <w:tcMar/>
          </w:tcPr>
          <w:p w:rsidRPr="009438C3" w:rsidR="00B055BB" w:rsidP="70257AEB" w:rsidRDefault="00B055BB" w14:paraId="1F6D1DFF" w14:textId="6EA1EFBF">
            <w:pPr>
              <w:rPr>
                <w:rFonts w:cs="Arial"/>
                <w:b w:val="1"/>
                <w:bCs w:val="1"/>
                <w:noProof w:val="0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lang w:val="de-CH"/>
              </w:rPr>
              <w:t>Beschreiben sie optional zusätzliche Beobachtungen</w:t>
            </w:r>
          </w:p>
        </w:tc>
      </w:tr>
      <w:tr w:rsidRPr="00697501" w:rsidR="00B055BB" w:rsidTr="70257AEB" w14:paraId="08627FB5" w14:textId="77777777">
        <w:trPr>
          <w:trHeight w:val="840"/>
        </w:trPr>
        <w:tc>
          <w:tcPr>
            <w:tcW w:w="987" w:type="dxa"/>
            <w:shd w:val="clear" w:color="auto" w:fill="FFFFFF" w:themeFill="background1"/>
            <w:tcMar/>
          </w:tcPr>
          <w:p w:rsidRPr="003F4AD4" w:rsidR="00B055BB" w:rsidP="70257AEB" w:rsidRDefault="00B055BB" w14:paraId="6CBC6A89" w14:textId="582D96CC">
            <w:pPr>
              <w:rPr>
                <w:rFonts w:cs="Arial"/>
                <w:b w:val="1"/>
                <w:bCs w:val="1"/>
                <w:noProof w:val="0"/>
                <w:sz w:val="22"/>
                <w:szCs w:val="22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sz w:val="22"/>
                <w:szCs w:val="22"/>
                <w:lang w:val="de-CH"/>
              </w:rPr>
              <w:t>T-2</w:t>
            </w:r>
          </w:p>
        </w:tc>
        <w:tc>
          <w:tcPr>
            <w:tcW w:w="4103" w:type="dxa"/>
            <w:tcMar/>
          </w:tcPr>
          <w:p w:rsidRPr="005B7DAC" w:rsidR="00B055BB" w:rsidP="70257AEB" w:rsidRDefault="00B055BB" w14:paraId="135004F4" w14:textId="170147D6">
            <w:pPr>
              <w:rPr>
                <w:rFonts w:cs="Arial"/>
                <w:b w:val="1"/>
                <w:bCs w:val="1"/>
                <w:noProof w:val="0"/>
                <w:color w:val="000000" w:themeColor="text1"/>
                <w:sz w:val="22"/>
                <w:szCs w:val="22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>Nein</w:t>
            </w:r>
          </w:p>
        </w:tc>
        <w:tc>
          <w:tcPr>
            <w:tcW w:w="4249" w:type="dxa"/>
            <w:tcMar/>
          </w:tcPr>
          <w:p w:rsidRPr="005B7DAC" w:rsidR="00B055BB" w:rsidP="70257AEB" w:rsidRDefault="00B055BB" w14:paraId="7FDACFCA" w14:textId="2772107A">
            <w:pPr>
              <w:keepNext w:val="1"/>
              <w:rPr>
                <w:rFonts w:cs="Arial"/>
                <w:b w:val="1"/>
                <w:bCs w:val="1"/>
                <w:noProof w:val="0"/>
                <w:color w:val="000000" w:themeColor="text1"/>
                <w:lang w:val="de-CH"/>
              </w:rPr>
            </w:pPr>
            <w:r w:rsidRPr="70257AEB" w:rsidR="00B055BB">
              <w:rPr>
                <w:rFonts w:cs="Arial"/>
                <w:b w:val="1"/>
                <w:bCs w:val="1"/>
                <w:noProof w:val="0"/>
                <w:lang w:val="de-CH"/>
              </w:rPr>
              <w:t>Beschreiben sie das Testresultat und die Fehler</w:t>
            </w:r>
          </w:p>
        </w:tc>
      </w:tr>
    </w:tbl>
    <w:p w:rsidRPr="00B055BB" w:rsidR="00B055BB" w:rsidP="70257AEB" w:rsidRDefault="00B055BB" w14:paraId="1297FBFC" w14:textId="1334B4BE">
      <w:pPr>
        <w:pStyle w:val="Beschriftung"/>
        <w:rPr>
          <w:noProof w:val="0"/>
          <w:kern w:val="28"/>
          <w:lang w:val="de-CH"/>
        </w:rPr>
      </w:pPr>
      <w:bookmarkStart w:name="_Toc33003842" w:id="20"/>
      <w:r w:rsidRPr="70257AEB" w:rsidR="00B055BB">
        <w:rPr>
          <w:noProof w:val="0"/>
          <w:lang w:val="de-CH"/>
        </w:rP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70257AEB" w:rsidR="00AC5451">
        <w:rPr>
          <w:noProof/>
        </w:rPr>
        <w:t>4</w:t>
      </w:r>
      <w:r>
        <w:fldChar w:fldCharType="end"/>
      </w:r>
      <w:r w:rsidRPr="70257AEB" w:rsidR="00B055BB">
        <w:rPr>
          <w:noProof w:val="0"/>
          <w:lang w:val="de-CH"/>
        </w:rPr>
        <w:t xml:space="preserve"> Testprotokoll</w:t>
      </w:r>
      <w:bookmarkEnd w:id="20"/>
    </w:p>
    <w:p w:rsidR="00B055BB" w:rsidP="70257AEB" w:rsidRDefault="00B055BB" w14:paraId="202C99CC" w14:textId="77777777">
      <w:pPr>
        <w:rPr>
          <w:b w:val="1"/>
          <w:bCs w:val="1"/>
          <w:noProof w:val="0"/>
          <w:kern w:val="28"/>
          <w:lang w:val="de-CH"/>
        </w:rPr>
      </w:pPr>
      <w:r w:rsidRPr="70257AEB">
        <w:rPr>
          <w:noProof w:val="0"/>
          <w:lang w:val="de-CH"/>
        </w:rPr>
        <w:br w:type="page"/>
      </w:r>
    </w:p>
    <w:p w:rsidR="00BD469E" w:rsidP="00BD469E" w:rsidRDefault="00BD469E" w14:paraId="2ED8010B" w14:textId="7F5FFAFC">
      <w:pPr>
        <w:pStyle w:val="berschrift1"/>
        <w:rPr/>
      </w:pPr>
      <w:bookmarkStart w:name="_Toc87223220" w:id="21"/>
      <w:r w:rsidRPr="70257AEB" w:rsidR="00BD469E">
        <w:rPr>
          <w:noProof w:val="0"/>
          <w:lang w:val="de-CH"/>
        </w:rPr>
        <w:t>Tabellenverzeichnis</w:t>
      </w:r>
      <w:bookmarkEnd w:id="21"/>
    </w:p>
    <w:p w:rsidR="00BD469E" w:rsidP="70257AEB" w:rsidRDefault="00BD469E" w14:paraId="53BA9739" w14:textId="384839DA">
      <w:pPr>
        <w:rPr>
          <w:noProof w:val="0"/>
          <w:lang w:val="de-CH"/>
        </w:rPr>
      </w:pPr>
    </w:p>
    <w:p w:rsidR="00AC5451" w:rsidRDefault="00BD469E" w14:paraId="0E1976BB" w14:textId="4AAE1AA6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"Tabelle" </w:instrText>
      </w:r>
      <w:r>
        <w:rPr>
          <w:lang w:val="de-DE"/>
        </w:rPr>
        <w:fldChar w:fldCharType="separate"/>
      </w:r>
      <w:hyperlink w:history="1" w:anchor="_Toc33003839">
        <w:r w:rsidRPr="00582BFF" w:rsidR="00AC5451">
          <w:rPr>
            <w:rStyle w:val="Hyperlink"/>
            <w:noProof/>
          </w:rPr>
          <w:t>Tabelle 1 Auflistung User Stories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_Toc33003839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4</w:t>
        </w:r>
        <w:r w:rsidR="00AC5451">
          <w:rPr>
            <w:noProof/>
            <w:webHidden/>
          </w:rPr>
          <w:fldChar w:fldCharType="end"/>
        </w:r>
      </w:hyperlink>
    </w:p>
    <w:p w:rsidR="00AC5451" w:rsidRDefault="00F14753" w14:paraId="01EC965D" w14:textId="2252EEE1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hyperlink w:history="1" w:anchor="_Toc33003840">
        <w:r w:rsidRPr="00582BFF" w:rsidR="00AC5451">
          <w:rPr>
            <w:rStyle w:val="Hyperlink"/>
            <w:noProof/>
          </w:rPr>
          <w:t>Tabelle 2 Nicht-Funktionale Anforderungen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_Toc33003840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4</w:t>
        </w:r>
        <w:r w:rsidR="00AC5451">
          <w:rPr>
            <w:noProof/>
            <w:webHidden/>
          </w:rPr>
          <w:fldChar w:fldCharType="end"/>
        </w:r>
      </w:hyperlink>
    </w:p>
    <w:p w:rsidR="00AC5451" w:rsidRDefault="00F14753" w14:paraId="6C512AA0" w14:textId="73FC989C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hyperlink w:history="1" w:anchor="_Toc33003841">
        <w:r w:rsidRPr="00582BFF" w:rsidR="00AC5451">
          <w:rPr>
            <w:rStyle w:val="Hyperlink"/>
            <w:noProof/>
          </w:rPr>
          <w:t>Tabelle 3 Testfall US-</w:t>
        </w:r>
        <w:r w:rsidRPr="00582BFF" w:rsidR="00AC5451">
          <w:rPr>
            <w:rStyle w:val="Hyperlink"/>
            <w:noProof/>
            <w:highlight w:val="yellow"/>
          </w:rPr>
          <w:t>1 Titel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_Toc33003841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8</w:t>
        </w:r>
        <w:r w:rsidR="00AC5451">
          <w:rPr>
            <w:noProof/>
            <w:webHidden/>
          </w:rPr>
          <w:fldChar w:fldCharType="end"/>
        </w:r>
      </w:hyperlink>
    </w:p>
    <w:p w:rsidR="00AC5451" w:rsidRDefault="00F14753" w14:paraId="00DD28DA" w14:textId="36D44395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hyperlink w:history="1" w:anchor="_Toc33003842">
        <w:r w:rsidRPr="00582BFF" w:rsidR="00AC5451">
          <w:rPr>
            <w:rStyle w:val="Hyperlink"/>
            <w:noProof/>
          </w:rPr>
          <w:t>Tabelle 4 Testprotokoll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_Toc33003842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8</w:t>
        </w:r>
        <w:r w:rsidR="00AC5451">
          <w:rPr>
            <w:noProof/>
            <w:webHidden/>
          </w:rPr>
          <w:fldChar w:fldCharType="end"/>
        </w:r>
      </w:hyperlink>
    </w:p>
    <w:p w:rsidR="00BD469E" w:rsidP="70257AEB" w:rsidRDefault="00BD469E" w14:paraId="45E0395C" w14:textId="079584EF">
      <w:pPr>
        <w:rPr>
          <w:noProof w:val="0"/>
          <w:lang w:val="de-CH"/>
        </w:rPr>
      </w:pPr>
      <w:r w:rsidRPr="70257AEB">
        <w:rPr>
          <w:lang w:val="de-DE"/>
        </w:rPr>
        <w:fldChar w:fldCharType="end"/>
      </w:r>
    </w:p>
    <w:p w:rsidR="00BD469E" w:rsidP="00BD469E" w:rsidRDefault="00BD469E" w14:paraId="0AA21851" w14:textId="622E3315">
      <w:pPr>
        <w:pStyle w:val="berschrift1"/>
        <w:rPr/>
      </w:pPr>
      <w:bookmarkStart w:name="_Toc87223221" w:id="22"/>
      <w:r w:rsidRPr="70257AEB" w:rsidR="00BD469E">
        <w:rPr>
          <w:noProof w:val="0"/>
          <w:lang w:val="de-CH"/>
        </w:rPr>
        <w:t>Abbildungsverzeichnis</w:t>
      </w:r>
      <w:bookmarkEnd w:id="22"/>
    </w:p>
    <w:p w:rsidR="00BD469E" w:rsidP="70257AEB" w:rsidRDefault="00BD469E" w14:paraId="216A892B" w14:textId="0F1CF69D">
      <w:pPr>
        <w:rPr>
          <w:noProof w:val="0"/>
          <w:lang w:val="de-CH"/>
        </w:rPr>
      </w:pPr>
    </w:p>
    <w:p w:rsidR="00AC5451" w:rsidRDefault="00BD469E" w14:paraId="22860B87" w14:textId="0F1A2D07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history="1" w:anchor="_Toc33003792">
        <w:r w:rsidRPr="00303A30" w:rsidR="00AC5451">
          <w:rPr>
            <w:rStyle w:val="Hyperlink"/>
            <w:noProof/>
          </w:rPr>
          <w:t>Abbildung 2 Wireframe Startseite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_Toc33003792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5</w:t>
        </w:r>
        <w:r w:rsidR="00AC5451">
          <w:rPr>
            <w:noProof/>
            <w:webHidden/>
          </w:rPr>
          <w:fldChar w:fldCharType="end"/>
        </w:r>
      </w:hyperlink>
    </w:p>
    <w:p w:rsidR="00AC5451" w:rsidRDefault="00F14753" w14:paraId="0B750187" w14:textId="04A88A2F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hyperlink w:history="1" w:anchor="_Toc33003793">
        <w:r w:rsidRPr="00303A30" w:rsidR="00AC5451">
          <w:rPr>
            <w:rStyle w:val="Hyperlink"/>
            <w:noProof/>
          </w:rPr>
          <w:t>Abbildung 3 Komponentendiagramm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_Toc33003793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6</w:t>
        </w:r>
        <w:r w:rsidR="00AC5451">
          <w:rPr>
            <w:noProof/>
            <w:webHidden/>
          </w:rPr>
          <w:fldChar w:fldCharType="end"/>
        </w:r>
      </w:hyperlink>
    </w:p>
    <w:p w:rsidRPr="00BD469E" w:rsidR="00BD469E" w:rsidP="70257AEB" w:rsidRDefault="00BD469E" w14:paraId="652D9D28" w14:textId="54497E7B">
      <w:pPr>
        <w:rPr>
          <w:noProof w:val="0"/>
          <w:lang w:val="de-CH"/>
        </w:rPr>
      </w:pPr>
      <w:r w:rsidRPr="70257AEB">
        <w:rPr>
          <w:lang w:val="de-DE"/>
        </w:rPr>
        <w:fldChar w:fldCharType="end"/>
      </w:r>
    </w:p>
    <w:sectPr w:rsidRPr="00BD469E" w:rsidR="00BD469E" w:rsidSect="00A713EE">
      <w:headerReference w:type="default" r:id="rId13"/>
      <w:pgSz w:w="11906" w:h="16838" w:orient="portrait" w:code="9"/>
      <w:pgMar w:top="1701" w:right="1134" w:bottom="1247" w:left="1134" w:header="567" w:footer="454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3B22" w:rsidP="00EC15D3" w:rsidRDefault="00B53B22" w14:paraId="7B62AC85" w14:textId="77777777">
      <w:r>
        <w:separator/>
      </w:r>
    </w:p>
  </w:endnote>
  <w:endnote w:type="continuationSeparator" w:id="0">
    <w:p w:rsidR="00B53B22" w:rsidP="00EC15D3" w:rsidRDefault="00B53B22" w14:paraId="6858D1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com Frutiger-Bold">
    <w:altName w:val="Calibri"/>
    <w:charset w:val="00"/>
    <w:family w:val="swiss"/>
    <w:pitch w:val="variable"/>
    <w:sig w:usb0="8000002F" w:usb1="10000048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3B22" w:rsidP="00EC15D3" w:rsidRDefault="00B53B22" w14:paraId="5488C47F" w14:textId="77777777">
      <w:r>
        <w:separator/>
      </w:r>
    </w:p>
  </w:footnote>
  <w:footnote w:type="continuationSeparator" w:id="0">
    <w:p w:rsidR="00B53B22" w:rsidP="00EC15D3" w:rsidRDefault="00B53B22" w14:paraId="456E07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lenraster"/>
      <w:tblW w:w="93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55"/>
      <w:gridCol w:w="1701"/>
    </w:tblGrid>
    <w:tr w:rsidRPr="006B3B70" w:rsidR="00B055BB" w:rsidTr="003A40D3" w14:paraId="42EA7E13" w14:textId="77777777">
      <w:trPr>
        <w:cantSplit/>
        <w:trHeight w:val="851" w:hRule="exact"/>
      </w:trPr>
      <w:tc>
        <w:tcPr>
          <w:tcW w:w="7655" w:type="dxa"/>
          <w:tcBorders>
            <w:bottom w:val="single" w:color="808080" w:themeColor="background1" w:themeShade="80" w:sz="4" w:space="0"/>
          </w:tcBorders>
          <w:vAlign w:val="bottom"/>
        </w:tcPr>
        <w:p w:rsidRPr="003A40D3" w:rsidR="00B055BB" w:rsidP="00A454E4" w:rsidRDefault="00B055BB" w14:paraId="54DA0CD8" w14:textId="2D89ACC1">
          <w:pPr>
            <w:pStyle w:val="Kopfzeile"/>
            <w:tabs>
              <w:tab w:val="clear" w:pos="4536"/>
              <w:tab w:val="clear" w:pos="9072"/>
              <w:tab w:val="center" w:pos="4820"/>
              <w:tab w:val="right" w:pos="9356"/>
            </w:tabs>
            <w:spacing w:before="60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>
            <w:rPr>
              <w:rFonts w:ascii="Arial" w:hAnsi="Arial" w:cs="Arial"/>
              <w:color w:val="808080" w:themeColor="background1" w:themeShade="80"/>
              <w:sz w:val="22"/>
              <w:szCs w:val="22"/>
            </w:rPr>
            <w:t>ÜK-307 Software Architektur</w:t>
          </w:r>
        </w:p>
      </w:tc>
      <w:tc>
        <w:tcPr>
          <w:tcW w:w="1701" w:type="dxa"/>
        </w:tcPr>
        <w:p w:rsidRPr="003A40D3" w:rsidR="00B055BB" w:rsidP="002C5811" w:rsidRDefault="00B055BB" w14:paraId="4C2BAF22" w14:textId="249C9AB8">
          <w:pPr>
            <w:pStyle w:val="Kopfzeile"/>
            <w:tabs>
              <w:tab w:val="clear" w:pos="4536"/>
              <w:tab w:val="clear" w:pos="9072"/>
              <w:tab w:val="center" w:pos="4820"/>
              <w:tab w:val="right" w:pos="9356"/>
            </w:tabs>
            <w:jc w:val="right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3A40D3">
            <w:rPr>
              <w:rFonts w:ascii="Arial" w:hAnsi="Arial" w:cs="Arial"/>
              <w:noProof/>
              <w:color w:val="808080" w:themeColor="background1" w:themeShade="80"/>
              <w:sz w:val="22"/>
              <w:szCs w:val="22"/>
              <w:lang w:eastAsia="de-CH"/>
            </w:rPr>
            <w:drawing>
              <wp:inline distT="0" distB="0" distL="0" distR="0" wp14:anchorId="2106EAB4" wp14:editId="0E25A34E">
                <wp:extent cx="579600" cy="540000"/>
                <wp:effectExtent l="0" t="0" r="0" b="0"/>
                <wp:docPr id="1" name="Bild 2" descr="Macintosh HD:Users:jules:Dropbox:ICT-Berufsbildung Bern:08 Vorlagen: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jules:Dropbox:ICT-Berufsbildung Bern:08 Vorlagen: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6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3D2D2B" w:rsidR="00B055BB" w:rsidP="003D2D2B" w:rsidRDefault="00B055BB" w14:paraId="1FB420AF" w14:textId="0375A8E2">
    <w:pPr>
      <w:rPr>
        <w:color w:val="808080" w:themeColor="background1" w:themeShade="80"/>
        <w:sz w:val="16"/>
        <w:szCs w:val="16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i90lyX9fQBB5qX" id="6rTadK3B"/>
    <int:WordHash hashCode="JL9o40HOD72SWa" id="M/bUSnGn"/>
    <int:WordHash hashCode="qHgGGgvoo1TAEJ" id="1yYWX70S"/>
    <int:WordHash hashCode="gVbRgzhoRZ1k8r" id="59U7TsEj"/>
    <int:WordHash hashCode="Y+tqr1qi8hTs8t" id="Kn9f9JvY"/>
  </int:Manifest>
  <int:Observations>
    <int:Content id="6rTadK3B">
      <int:Rejection type="LegacyProofing"/>
    </int:Content>
    <int:Content id="M/bUSnGn">
      <int:Rejection type="LegacyProofing"/>
    </int:Content>
    <int:Content id="1yYWX70S">
      <int:Rejection type="LegacyProofing"/>
    </int:Content>
    <int:Content id="59U7TsEj">
      <int:Rejection type="LegacyProofing"/>
    </int:Content>
    <int:Content id="Kn9f9Jv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EA454B4C"/>
    <w:multiLevelType w:val="multilevel"/>
    <w:tmpl w:val="86A292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32072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730B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705071"/>
    <w:multiLevelType w:val="hybridMultilevel"/>
    <w:tmpl w:val="6FC2F57E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D013A6"/>
    <w:multiLevelType w:val="multilevel"/>
    <w:tmpl w:val="26C6DA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A87665"/>
    <w:multiLevelType w:val="hybridMultilevel"/>
    <w:tmpl w:val="BF6C31D8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8A21DE"/>
    <w:multiLevelType w:val="hybridMultilevel"/>
    <w:tmpl w:val="16F6540C"/>
    <w:lvl w:ilvl="0" w:tplc="D924BE4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D472A1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A3581F"/>
    <w:multiLevelType w:val="hybridMultilevel"/>
    <w:tmpl w:val="160C13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B78FB"/>
    <w:multiLevelType w:val="hybridMultilevel"/>
    <w:tmpl w:val="F79CB90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5860E0"/>
    <w:multiLevelType w:val="hybridMultilevel"/>
    <w:tmpl w:val="6CCE9CFA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3C5221E"/>
    <w:multiLevelType w:val="hybridMultilevel"/>
    <w:tmpl w:val="5A56EFD8"/>
    <w:lvl w:ilvl="0" w:tplc="40FC89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F844D6C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505839"/>
    <w:multiLevelType w:val="hybridMultilevel"/>
    <w:tmpl w:val="705A885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A657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C005B7"/>
    <w:multiLevelType w:val="hybridMultilevel"/>
    <w:tmpl w:val="DF1E100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28DA"/>
    <w:multiLevelType w:val="hybridMultilevel"/>
    <w:tmpl w:val="B83C4D0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16563C8"/>
    <w:multiLevelType w:val="hybridMultilevel"/>
    <w:tmpl w:val="269EE77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D118F"/>
    <w:multiLevelType w:val="hybridMultilevel"/>
    <w:tmpl w:val="A8567C6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hint="default" w:ascii="Titillium" w:hAnsi="Titillium" w:eastAsiaTheme="minorHAnsi" w:cstheme="minorBidi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DBB27C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00614FA"/>
    <w:multiLevelType w:val="hybridMultilevel"/>
    <w:tmpl w:val="DC148C0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3C30456"/>
    <w:multiLevelType w:val="hybridMultilevel"/>
    <w:tmpl w:val="0B0AEF22"/>
    <w:lvl w:ilvl="0" w:tplc="AD229F0C">
      <w:start w:val="6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67D78BD"/>
    <w:multiLevelType w:val="hybridMultilevel"/>
    <w:tmpl w:val="55AAC2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C25C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E571DF9"/>
    <w:multiLevelType w:val="hybridMultilevel"/>
    <w:tmpl w:val="0DD06828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EAD07BA"/>
    <w:multiLevelType w:val="hybridMultilevel"/>
    <w:tmpl w:val="2BCED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374CA"/>
    <w:multiLevelType w:val="hybridMultilevel"/>
    <w:tmpl w:val="9B8A8F7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1">
    <w:abstractNumId w:val="2"/>
  </w:num>
  <w:num w:numId="2">
    <w:abstractNumId w:val="22"/>
  </w:num>
  <w:num w:numId="3">
    <w:abstractNumId w:val="11"/>
  </w:num>
  <w:num w:numId="4">
    <w:abstractNumId w:val="13"/>
  </w:num>
  <w:num w:numId="5">
    <w:abstractNumId w:val="8"/>
  </w:num>
  <w:num w:numId="6">
    <w:abstractNumId w:val="26"/>
  </w:num>
  <w:num w:numId="7">
    <w:abstractNumId w:val="23"/>
  </w:num>
  <w:num w:numId="8">
    <w:abstractNumId w:val="18"/>
  </w:num>
  <w:num w:numId="9">
    <w:abstractNumId w:val="3"/>
  </w:num>
  <w:num w:numId="10">
    <w:abstractNumId w:val="17"/>
  </w:num>
  <w:num w:numId="11">
    <w:abstractNumId w:val="15"/>
  </w:num>
  <w:num w:numId="12">
    <w:abstractNumId w:val="24"/>
  </w:num>
  <w:num w:numId="13">
    <w:abstractNumId w:val="27"/>
  </w:num>
  <w:num w:numId="14">
    <w:abstractNumId w:val="1"/>
  </w:num>
  <w:num w:numId="15">
    <w:abstractNumId w:val="0"/>
  </w:num>
  <w:num w:numId="16">
    <w:abstractNumId w:val="4"/>
  </w:num>
  <w:num w:numId="17">
    <w:abstractNumId w:val="14"/>
  </w:num>
  <w:num w:numId="18">
    <w:abstractNumId w:val="7"/>
  </w:num>
  <w:num w:numId="19">
    <w:abstractNumId w:val="20"/>
  </w:num>
  <w:num w:numId="20">
    <w:abstractNumId w:val="16"/>
  </w:num>
  <w:num w:numId="21">
    <w:abstractNumId w:val="10"/>
  </w:num>
  <w:num w:numId="22">
    <w:abstractNumId w:val="9"/>
  </w:num>
  <w:num w:numId="23">
    <w:abstractNumId w:val="21"/>
  </w:num>
  <w:num w:numId="24">
    <w:abstractNumId w:val="6"/>
  </w:num>
  <w:num w:numId="25">
    <w:abstractNumId w:val="12"/>
  </w:num>
  <w:num w:numId="26">
    <w:abstractNumId w:val="19"/>
  </w:num>
  <w:num w:numId="27">
    <w:abstractNumId w:val="25"/>
  </w:num>
  <w:num w:numId="28">
    <w:abstractNumId w:val="5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trackRevisions w:val="false"/>
  <w:documentProtection w:edit="forms" w:formatting="1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B9"/>
    <w:rsid w:val="00000FF6"/>
    <w:rsid w:val="000039E6"/>
    <w:rsid w:val="0000438F"/>
    <w:rsid w:val="000109D2"/>
    <w:rsid w:val="0001254E"/>
    <w:rsid w:val="0001532F"/>
    <w:rsid w:val="00017118"/>
    <w:rsid w:val="000216CB"/>
    <w:rsid w:val="00024509"/>
    <w:rsid w:val="00027181"/>
    <w:rsid w:val="000278EF"/>
    <w:rsid w:val="00031DB4"/>
    <w:rsid w:val="00032838"/>
    <w:rsid w:val="000328D9"/>
    <w:rsid w:val="00032E57"/>
    <w:rsid w:val="000345F9"/>
    <w:rsid w:val="00034CC1"/>
    <w:rsid w:val="0003516D"/>
    <w:rsid w:val="00036012"/>
    <w:rsid w:val="000363AA"/>
    <w:rsid w:val="00037AB6"/>
    <w:rsid w:val="00037C36"/>
    <w:rsid w:val="00044C5B"/>
    <w:rsid w:val="00047409"/>
    <w:rsid w:val="0004770D"/>
    <w:rsid w:val="00050243"/>
    <w:rsid w:val="000506E0"/>
    <w:rsid w:val="0005179E"/>
    <w:rsid w:val="000523A7"/>
    <w:rsid w:val="00052BC3"/>
    <w:rsid w:val="0005646A"/>
    <w:rsid w:val="000578F5"/>
    <w:rsid w:val="000612FB"/>
    <w:rsid w:val="00061A6D"/>
    <w:rsid w:val="00070EAB"/>
    <w:rsid w:val="00072508"/>
    <w:rsid w:val="0007431B"/>
    <w:rsid w:val="00082665"/>
    <w:rsid w:val="000831D4"/>
    <w:rsid w:val="000905AB"/>
    <w:rsid w:val="00091632"/>
    <w:rsid w:val="00091CB4"/>
    <w:rsid w:val="00092292"/>
    <w:rsid w:val="0009433A"/>
    <w:rsid w:val="00095E8F"/>
    <w:rsid w:val="000A2D70"/>
    <w:rsid w:val="000A3128"/>
    <w:rsid w:val="000A458B"/>
    <w:rsid w:val="000A49CA"/>
    <w:rsid w:val="000A594B"/>
    <w:rsid w:val="000A6276"/>
    <w:rsid w:val="000B0FCC"/>
    <w:rsid w:val="000B4C40"/>
    <w:rsid w:val="000C2DD4"/>
    <w:rsid w:val="000C35B2"/>
    <w:rsid w:val="000C3E07"/>
    <w:rsid w:val="000C50AC"/>
    <w:rsid w:val="000C5ED0"/>
    <w:rsid w:val="000D04C0"/>
    <w:rsid w:val="000D1903"/>
    <w:rsid w:val="000D22B2"/>
    <w:rsid w:val="000D551B"/>
    <w:rsid w:val="000D69B9"/>
    <w:rsid w:val="000D6F52"/>
    <w:rsid w:val="000E13E4"/>
    <w:rsid w:val="000E177D"/>
    <w:rsid w:val="000E3243"/>
    <w:rsid w:val="000E33A7"/>
    <w:rsid w:val="000E7571"/>
    <w:rsid w:val="000F1675"/>
    <w:rsid w:val="000F2055"/>
    <w:rsid w:val="000F21B9"/>
    <w:rsid w:val="000F29EB"/>
    <w:rsid w:val="000F6F1C"/>
    <w:rsid w:val="00100B4F"/>
    <w:rsid w:val="001036AD"/>
    <w:rsid w:val="00105A01"/>
    <w:rsid w:val="00111C72"/>
    <w:rsid w:val="00112252"/>
    <w:rsid w:val="00112AD1"/>
    <w:rsid w:val="001160CF"/>
    <w:rsid w:val="00117A55"/>
    <w:rsid w:val="00121152"/>
    <w:rsid w:val="001243CB"/>
    <w:rsid w:val="00127FF7"/>
    <w:rsid w:val="00130F13"/>
    <w:rsid w:val="001331FF"/>
    <w:rsid w:val="001339A1"/>
    <w:rsid w:val="00140F40"/>
    <w:rsid w:val="00144874"/>
    <w:rsid w:val="00151594"/>
    <w:rsid w:val="001526E1"/>
    <w:rsid w:val="001530B2"/>
    <w:rsid w:val="001534F8"/>
    <w:rsid w:val="00153964"/>
    <w:rsid w:val="001546B1"/>
    <w:rsid w:val="00154EA6"/>
    <w:rsid w:val="001568E9"/>
    <w:rsid w:val="00162EFD"/>
    <w:rsid w:val="00174ABD"/>
    <w:rsid w:val="00175550"/>
    <w:rsid w:val="00180FBE"/>
    <w:rsid w:val="00182881"/>
    <w:rsid w:val="001944B3"/>
    <w:rsid w:val="00194DD1"/>
    <w:rsid w:val="00195743"/>
    <w:rsid w:val="001A46BF"/>
    <w:rsid w:val="001A47F5"/>
    <w:rsid w:val="001A539E"/>
    <w:rsid w:val="001A6B5E"/>
    <w:rsid w:val="001B218B"/>
    <w:rsid w:val="001B7801"/>
    <w:rsid w:val="001C0DD7"/>
    <w:rsid w:val="001C1B77"/>
    <w:rsid w:val="001C41B9"/>
    <w:rsid w:val="001C430A"/>
    <w:rsid w:val="001C5170"/>
    <w:rsid w:val="001C7789"/>
    <w:rsid w:val="001C7BA2"/>
    <w:rsid w:val="001D15DE"/>
    <w:rsid w:val="001D3500"/>
    <w:rsid w:val="001D3AE2"/>
    <w:rsid w:val="001D3C98"/>
    <w:rsid w:val="001D5D9C"/>
    <w:rsid w:val="001D7C46"/>
    <w:rsid w:val="001E19EB"/>
    <w:rsid w:val="001E21EF"/>
    <w:rsid w:val="001E38BE"/>
    <w:rsid w:val="001E4962"/>
    <w:rsid w:val="001E4F3D"/>
    <w:rsid w:val="001EDFEC"/>
    <w:rsid w:val="001EE232"/>
    <w:rsid w:val="001F20B6"/>
    <w:rsid w:val="001F2D7B"/>
    <w:rsid w:val="001F74E0"/>
    <w:rsid w:val="001F77A2"/>
    <w:rsid w:val="002035AF"/>
    <w:rsid w:val="00204067"/>
    <w:rsid w:val="0020543E"/>
    <w:rsid w:val="00211079"/>
    <w:rsid w:val="002111C8"/>
    <w:rsid w:val="002112F7"/>
    <w:rsid w:val="0021643E"/>
    <w:rsid w:val="00217F75"/>
    <w:rsid w:val="0022187C"/>
    <w:rsid w:val="00221D24"/>
    <w:rsid w:val="00225B34"/>
    <w:rsid w:val="002266EE"/>
    <w:rsid w:val="002270A8"/>
    <w:rsid w:val="002303F0"/>
    <w:rsid w:val="00230493"/>
    <w:rsid w:val="0023113D"/>
    <w:rsid w:val="002329EE"/>
    <w:rsid w:val="00236B55"/>
    <w:rsid w:val="00237030"/>
    <w:rsid w:val="00240806"/>
    <w:rsid w:val="002416F3"/>
    <w:rsid w:val="002451A0"/>
    <w:rsid w:val="00254089"/>
    <w:rsid w:val="00256445"/>
    <w:rsid w:val="00260824"/>
    <w:rsid w:val="002628E1"/>
    <w:rsid w:val="00267962"/>
    <w:rsid w:val="00267D58"/>
    <w:rsid w:val="002761ED"/>
    <w:rsid w:val="00276A72"/>
    <w:rsid w:val="0028293E"/>
    <w:rsid w:val="00283C36"/>
    <w:rsid w:val="00285021"/>
    <w:rsid w:val="0028540A"/>
    <w:rsid w:val="00285C15"/>
    <w:rsid w:val="002911E2"/>
    <w:rsid w:val="002973AC"/>
    <w:rsid w:val="002A0A82"/>
    <w:rsid w:val="002A15A8"/>
    <w:rsid w:val="002A388B"/>
    <w:rsid w:val="002A3D2B"/>
    <w:rsid w:val="002A45B4"/>
    <w:rsid w:val="002A514D"/>
    <w:rsid w:val="002A5331"/>
    <w:rsid w:val="002A7222"/>
    <w:rsid w:val="002B1B07"/>
    <w:rsid w:val="002B4789"/>
    <w:rsid w:val="002C0DD5"/>
    <w:rsid w:val="002C1A04"/>
    <w:rsid w:val="002C5811"/>
    <w:rsid w:val="002C7B88"/>
    <w:rsid w:val="002D0078"/>
    <w:rsid w:val="002D06E6"/>
    <w:rsid w:val="002D12C1"/>
    <w:rsid w:val="002D439B"/>
    <w:rsid w:val="002D4558"/>
    <w:rsid w:val="002D7B98"/>
    <w:rsid w:val="002D7D55"/>
    <w:rsid w:val="002E03A7"/>
    <w:rsid w:val="002E32C8"/>
    <w:rsid w:val="002E42ED"/>
    <w:rsid w:val="002E645D"/>
    <w:rsid w:val="002E704B"/>
    <w:rsid w:val="002F305D"/>
    <w:rsid w:val="002F4335"/>
    <w:rsid w:val="002F6C9E"/>
    <w:rsid w:val="00302BD8"/>
    <w:rsid w:val="00303EB8"/>
    <w:rsid w:val="0030489B"/>
    <w:rsid w:val="00305BE3"/>
    <w:rsid w:val="00305EC2"/>
    <w:rsid w:val="00306277"/>
    <w:rsid w:val="00307001"/>
    <w:rsid w:val="00307224"/>
    <w:rsid w:val="00311175"/>
    <w:rsid w:val="00311B7F"/>
    <w:rsid w:val="00314B3C"/>
    <w:rsid w:val="00315FB1"/>
    <w:rsid w:val="00316E74"/>
    <w:rsid w:val="00317412"/>
    <w:rsid w:val="003228F5"/>
    <w:rsid w:val="003234D1"/>
    <w:rsid w:val="00324003"/>
    <w:rsid w:val="00325426"/>
    <w:rsid w:val="0032760E"/>
    <w:rsid w:val="00327AC2"/>
    <w:rsid w:val="00330ED6"/>
    <w:rsid w:val="00340A32"/>
    <w:rsid w:val="00341910"/>
    <w:rsid w:val="003449CF"/>
    <w:rsid w:val="003457E4"/>
    <w:rsid w:val="003475E6"/>
    <w:rsid w:val="00363C11"/>
    <w:rsid w:val="00363C61"/>
    <w:rsid w:val="0036473A"/>
    <w:rsid w:val="00365429"/>
    <w:rsid w:val="00365C6A"/>
    <w:rsid w:val="00365CDD"/>
    <w:rsid w:val="00367D30"/>
    <w:rsid w:val="00380C34"/>
    <w:rsid w:val="00384D94"/>
    <w:rsid w:val="00386C25"/>
    <w:rsid w:val="00392E7B"/>
    <w:rsid w:val="00393C4B"/>
    <w:rsid w:val="003A33FA"/>
    <w:rsid w:val="003A40D3"/>
    <w:rsid w:val="003A4A68"/>
    <w:rsid w:val="003A5274"/>
    <w:rsid w:val="003A6B60"/>
    <w:rsid w:val="003A6ED6"/>
    <w:rsid w:val="003A7169"/>
    <w:rsid w:val="003A753E"/>
    <w:rsid w:val="003B04E8"/>
    <w:rsid w:val="003B145B"/>
    <w:rsid w:val="003B1B9B"/>
    <w:rsid w:val="003B63CA"/>
    <w:rsid w:val="003B6546"/>
    <w:rsid w:val="003B73B0"/>
    <w:rsid w:val="003C07D1"/>
    <w:rsid w:val="003C29A9"/>
    <w:rsid w:val="003C302C"/>
    <w:rsid w:val="003C63E2"/>
    <w:rsid w:val="003D2D2B"/>
    <w:rsid w:val="003D32E1"/>
    <w:rsid w:val="003D47E8"/>
    <w:rsid w:val="003D5793"/>
    <w:rsid w:val="003E161E"/>
    <w:rsid w:val="003E5DD3"/>
    <w:rsid w:val="003F0670"/>
    <w:rsid w:val="003F140B"/>
    <w:rsid w:val="003F1863"/>
    <w:rsid w:val="003F1B01"/>
    <w:rsid w:val="003F7C66"/>
    <w:rsid w:val="003F7F46"/>
    <w:rsid w:val="004023FD"/>
    <w:rsid w:val="004024B6"/>
    <w:rsid w:val="00402791"/>
    <w:rsid w:val="00404241"/>
    <w:rsid w:val="00407166"/>
    <w:rsid w:val="00410A22"/>
    <w:rsid w:val="0042054A"/>
    <w:rsid w:val="00420E30"/>
    <w:rsid w:val="00421202"/>
    <w:rsid w:val="004212DF"/>
    <w:rsid w:val="00426870"/>
    <w:rsid w:val="0043503B"/>
    <w:rsid w:val="00445017"/>
    <w:rsid w:val="00447F29"/>
    <w:rsid w:val="00457B2E"/>
    <w:rsid w:val="00461C71"/>
    <w:rsid w:val="00463695"/>
    <w:rsid w:val="00464483"/>
    <w:rsid w:val="00467BF9"/>
    <w:rsid w:val="0047062E"/>
    <w:rsid w:val="004707A4"/>
    <w:rsid w:val="00475F43"/>
    <w:rsid w:val="004824B0"/>
    <w:rsid w:val="00485B63"/>
    <w:rsid w:val="0048714B"/>
    <w:rsid w:val="0049375B"/>
    <w:rsid w:val="004972E4"/>
    <w:rsid w:val="004A4675"/>
    <w:rsid w:val="004A7245"/>
    <w:rsid w:val="004B0C22"/>
    <w:rsid w:val="004B300A"/>
    <w:rsid w:val="004B6579"/>
    <w:rsid w:val="004C00DE"/>
    <w:rsid w:val="004C0284"/>
    <w:rsid w:val="004C08D9"/>
    <w:rsid w:val="004C4133"/>
    <w:rsid w:val="004C4E17"/>
    <w:rsid w:val="004C5731"/>
    <w:rsid w:val="004C7AB8"/>
    <w:rsid w:val="004D0462"/>
    <w:rsid w:val="004D1360"/>
    <w:rsid w:val="004D143C"/>
    <w:rsid w:val="004D1628"/>
    <w:rsid w:val="004D59B2"/>
    <w:rsid w:val="004D7433"/>
    <w:rsid w:val="004D7DE8"/>
    <w:rsid w:val="004D7EB5"/>
    <w:rsid w:val="004E04D7"/>
    <w:rsid w:val="004E2187"/>
    <w:rsid w:val="004E4994"/>
    <w:rsid w:val="004E4E5D"/>
    <w:rsid w:val="004F1B14"/>
    <w:rsid w:val="004F298C"/>
    <w:rsid w:val="004F3106"/>
    <w:rsid w:val="004F3C5C"/>
    <w:rsid w:val="004F5673"/>
    <w:rsid w:val="004F6DE7"/>
    <w:rsid w:val="00500AC2"/>
    <w:rsid w:val="00500D19"/>
    <w:rsid w:val="00501B40"/>
    <w:rsid w:val="005027FD"/>
    <w:rsid w:val="005034AA"/>
    <w:rsid w:val="005049ED"/>
    <w:rsid w:val="00511408"/>
    <w:rsid w:val="005142A9"/>
    <w:rsid w:val="00517232"/>
    <w:rsid w:val="00527068"/>
    <w:rsid w:val="005328ED"/>
    <w:rsid w:val="0053414C"/>
    <w:rsid w:val="00541A25"/>
    <w:rsid w:val="0055193E"/>
    <w:rsid w:val="00562E8E"/>
    <w:rsid w:val="00563A83"/>
    <w:rsid w:val="00566F96"/>
    <w:rsid w:val="005707DD"/>
    <w:rsid w:val="0057333B"/>
    <w:rsid w:val="0057446B"/>
    <w:rsid w:val="00574E2B"/>
    <w:rsid w:val="00575A60"/>
    <w:rsid w:val="00576331"/>
    <w:rsid w:val="005829D5"/>
    <w:rsid w:val="00583987"/>
    <w:rsid w:val="00587725"/>
    <w:rsid w:val="00592ACC"/>
    <w:rsid w:val="00594877"/>
    <w:rsid w:val="00595450"/>
    <w:rsid w:val="00596912"/>
    <w:rsid w:val="00597A5D"/>
    <w:rsid w:val="00597D3C"/>
    <w:rsid w:val="005A2773"/>
    <w:rsid w:val="005A2D91"/>
    <w:rsid w:val="005A302B"/>
    <w:rsid w:val="005A3B4A"/>
    <w:rsid w:val="005A5238"/>
    <w:rsid w:val="005A6CF7"/>
    <w:rsid w:val="005B3919"/>
    <w:rsid w:val="005B7DAC"/>
    <w:rsid w:val="005C2F1B"/>
    <w:rsid w:val="005C3C62"/>
    <w:rsid w:val="005C6612"/>
    <w:rsid w:val="005D07A8"/>
    <w:rsid w:val="005D091D"/>
    <w:rsid w:val="005D568E"/>
    <w:rsid w:val="005E1F92"/>
    <w:rsid w:val="005E3590"/>
    <w:rsid w:val="005E6244"/>
    <w:rsid w:val="005E7804"/>
    <w:rsid w:val="005F0362"/>
    <w:rsid w:val="005F08C1"/>
    <w:rsid w:val="005F1C13"/>
    <w:rsid w:val="005F52BD"/>
    <w:rsid w:val="005F5A59"/>
    <w:rsid w:val="005F5FD7"/>
    <w:rsid w:val="005F7085"/>
    <w:rsid w:val="00603A21"/>
    <w:rsid w:val="006073DA"/>
    <w:rsid w:val="00610194"/>
    <w:rsid w:val="0061480E"/>
    <w:rsid w:val="00614846"/>
    <w:rsid w:val="00615DB5"/>
    <w:rsid w:val="006160E6"/>
    <w:rsid w:val="006237FB"/>
    <w:rsid w:val="00630238"/>
    <w:rsid w:val="00632AF9"/>
    <w:rsid w:val="00636F54"/>
    <w:rsid w:val="0064194B"/>
    <w:rsid w:val="00642AA6"/>
    <w:rsid w:val="00643112"/>
    <w:rsid w:val="006440A8"/>
    <w:rsid w:val="0064515B"/>
    <w:rsid w:val="00647119"/>
    <w:rsid w:val="00647FA6"/>
    <w:rsid w:val="00650DA6"/>
    <w:rsid w:val="00650EFE"/>
    <w:rsid w:val="006529A0"/>
    <w:rsid w:val="00653467"/>
    <w:rsid w:val="00653DC4"/>
    <w:rsid w:val="00655572"/>
    <w:rsid w:val="00656C37"/>
    <w:rsid w:val="0066130D"/>
    <w:rsid w:val="00661CEB"/>
    <w:rsid w:val="00664D28"/>
    <w:rsid w:val="006654EB"/>
    <w:rsid w:val="00665A0D"/>
    <w:rsid w:val="0066764E"/>
    <w:rsid w:val="006722B8"/>
    <w:rsid w:val="00676394"/>
    <w:rsid w:val="00683372"/>
    <w:rsid w:val="00686457"/>
    <w:rsid w:val="00690333"/>
    <w:rsid w:val="0069156B"/>
    <w:rsid w:val="006915D3"/>
    <w:rsid w:val="006A397B"/>
    <w:rsid w:val="006A5272"/>
    <w:rsid w:val="006A55E4"/>
    <w:rsid w:val="006A63A1"/>
    <w:rsid w:val="006A63A3"/>
    <w:rsid w:val="006A7DF6"/>
    <w:rsid w:val="006B0039"/>
    <w:rsid w:val="006B0A9D"/>
    <w:rsid w:val="006B2122"/>
    <w:rsid w:val="006B27DF"/>
    <w:rsid w:val="006B304A"/>
    <w:rsid w:val="006B3B70"/>
    <w:rsid w:val="006B3C3D"/>
    <w:rsid w:val="006B6020"/>
    <w:rsid w:val="006C0AD9"/>
    <w:rsid w:val="006C1BF7"/>
    <w:rsid w:val="006C4CE4"/>
    <w:rsid w:val="006C58C2"/>
    <w:rsid w:val="006C5EF0"/>
    <w:rsid w:val="006D1088"/>
    <w:rsid w:val="006D21C5"/>
    <w:rsid w:val="006D4DBA"/>
    <w:rsid w:val="006D5235"/>
    <w:rsid w:val="006D5A91"/>
    <w:rsid w:val="006E087E"/>
    <w:rsid w:val="006E1E13"/>
    <w:rsid w:val="006E2DE0"/>
    <w:rsid w:val="006E62D7"/>
    <w:rsid w:val="006E656D"/>
    <w:rsid w:val="006F1CF9"/>
    <w:rsid w:val="006F352B"/>
    <w:rsid w:val="006F43C4"/>
    <w:rsid w:val="006F5459"/>
    <w:rsid w:val="006F7EE0"/>
    <w:rsid w:val="00700A79"/>
    <w:rsid w:val="007020C9"/>
    <w:rsid w:val="00703EF4"/>
    <w:rsid w:val="00704A25"/>
    <w:rsid w:val="0070577A"/>
    <w:rsid w:val="007061BC"/>
    <w:rsid w:val="007067CB"/>
    <w:rsid w:val="00707B3B"/>
    <w:rsid w:val="00710395"/>
    <w:rsid w:val="00715F40"/>
    <w:rsid w:val="007169B3"/>
    <w:rsid w:val="00717833"/>
    <w:rsid w:val="00724016"/>
    <w:rsid w:val="0072686C"/>
    <w:rsid w:val="00726FE3"/>
    <w:rsid w:val="00730613"/>
    <w:rsid w:val="00731D12"/>
    <w:rsid w:val="00732567"/>
    <w:rsid w:val="00735712"/>
    <w:rsid w:val="007359B7"/>
    <w:rsid w:val="007361E7"/>
    <w:rsid w:val="00736EFD"/>
    <w:rsid w:val="00737AEA"/>
    <w:rsid w:val="007440FB"/>
    <w:rsid w:val="00744601"/>
    <w:rsid w:val="00744A62"/>
    <w:rsid w:val="00746385"/>
    <w:rsid w:val="0074718F"/>
    <w:rsid w:val="00747B60"/>
    <w:rsid w:val="00755E16"/>
    <w:rsid w:val="007575E1"/>
    <w:rsid w:val="007608D9"/>
    <w:rsid w:val="00761D9A"/>
    <w:rsid w:val="007628D5"/>
    <w:rsid w:val="0076461C"/>
    <w:rsid w:val="00764C3F"/>
    <w:rsid w:val="007679FA"/>
    <w:rsid w:val="00767EA4"/>
    <w:rsid w:val="00772D8F"/>
    <w:rsid w:val="00774454"/>
    <w:rsid w:val="007826FF"/>
    <w:rsid w:val="00782DAB"/>
    <w:rsid w:val="00782DE6"/>
    <w:rsid w:val="007853F7"/>
    <w:rsid w:val="00795CDC"/>
    <w:rsid w:val="007961DD"/>
    <w:rsid w:val="007966BF"/>
    <w:rsid w:val="00796BC8"/>
    <w:rsid w:val="007A17D8"/>
    <w:rsid w:val="007A310C"/>
    <w:rsid w:val="007A36EF"/>
    <w:rsid w:val="007A4936"/>
    <w:rsid w:val="007B022C"/>
    <w:rsid w:val="007B3908"/>
    <w:rsid w:val="007B4694"/>
    <w:rsid w:val="007B4F68"/>
    <w:rsid w:val="007B540B"/>
    <w:rsid w:val="007B59E1"/>
    <w:rsid w:val="007B669F"/>
    <w:rsid w:val="007C10C5"/>
    <w:rsid w:val="007C22DE"/>
    <w:rsid w:val="007C26C4"/>
    <w:rsid w:val="007C5A61"/>
    <w:rsid w:val="007D295D"/>
    <w:rsid w:val="007D55E1"/>
    <w:rsid w:val="007D6434"/>
    <w:rsid w:val="007E12F0"/>
    <w:rsid w:val="007E1893"/>
    <w:rsid w:val="007E4EED"/>
    <w:rsid w:val="007E4F82"/>
    <w:rsid w:val="007E5E51"/>
    <w:rsid w:val="007E6FE6"/>
    <w:rsid w:val="007E7BAA"/>
    <w:rsid w:val="007E7E76"/>
    <w:rsid w:val="007E7F4D"/>
    <w:rsid w:val="007F2E34"/>
    <w:rsid w:val="007F32AF"/>
    <w:rsid w:val="00801C37"/>
    <w:rsid w:val="00802318"/>
    <w:rsid w:val="00806F7A"/>
    <w:rsid w:val="00807B64"/>
    <w:rsid w:val="00807D6A"/>
    <w:rsid w:val="0081073E"/>
    <w:rsid w:val="00813390"/>
    <w:rsid w:val="00814472"/>
    <w:rsid w:val="00816132"/>
    <w:rsid w:val="008202E4"/>
    <w:rsid w:val="008226A6"/>
    <w:rsid w:val="008253BC"/>
    <w:rsid w:val="00826077"/>
    <w:rsid w:val="008300E8"/>
    <w:rsid w:val="00835A45"/>
    <w:rsid w:val="0084007E"/>
    <w:rsid w:val="008405CC"/>
    <w:rsid w:val="008416EE"/>
    <w:rsid w:val="00841C7D"/>
    <w:rsid w:val="00846A81"/>
    <w:rsid w:val="008470AA"/>
    <w:rsid w:val="00852B3E"/>
    <w:rsid w:val="00853EBF"/>
    <w:rsid w:val="0085499F"/>
    <w:rsid w:val="008579C4"/>
    <w:rsid w:val="00857B0A"/>
    <w:rsid w:val="00857B60"/>
    <w:rsid w:val="00857DF1"/>
    <w:rsid w:val="008611CE"/>
    <w:rsid w:val="008653C8"/>
    <w:rsid w:val="008653D6"/>
    <w:rsid w:val="008665E6"/>
    <w:rsid w:val="00867D84"/>
    <w:rsid w:val="00870384"/>
    <w:rsid w:val="00870B1A"/>
    <w:rsid w:val="00873288"/>
    <w:rsid w:val="008752E7"/>
    <w:rsid w:val="0088378B"/>
    <w:rsid w:val="00883F85"/>
    <w:rsid w:val="008845B7"/>
    <w:rsid w:val="00886C4A"/>
    <w:rsid w:val="00887CA8"/>
    <w:rsid w:val="00895085"/>
    <w:rsid w:val="008A31DD"/>
    <w:rsid w:val="008A3221"/>
    <w:rsid w:val="008A34FA"/>
    <w:rsid w:val="008A5083"/>
    <w:rsid w:val="008B4521"/>
    <w:rsid w:val="008B5B91"/>
    <w:rsid w:val="008C13A8"/>
    <w:rsid w:val="008C24F0"/>
    <w:rsid w:val="008C25CF"/>
    <w:rsid w:val="008C2DCE"/>
    <w:rsid w:val="008C597E"/>
    <w:rsid w:val="008C7058"/>
    <w:rsid w:val="008D04A6"/>
    <w:rsid w:val="008D17AA"/>
    <w:rsid w:val="008D1ED5"/>
    <w:rsid w:val="008D4D37"/>
    <w:rsid w:val="008D5E9A"/>
    <w:rsid w:val="008E29D4"/>
    <w:rsid w:val="008E45CD"/>
    <w:rsid w:val="008F1025"/>
    <w:rsid w:val="008F19A1"/>
    <w:rsid w:val="008F1B7B"/>
    <w:rsid w:val="008F5334"/>
    <w:rsid w:val="008F68BF"/>
    <w:rsid w:val="008F71D6"/>
    <w:rsid w:val="008F754B"/>
    <w:rsid w:val="008F7963"/>
    <w:rsid w:val="0090034C"/>
    <w:rsid w:val="0090093C"/>
    <w:rsid w:val="009011EF"/>
    <w:rsid w:val="009019F4"/>
    <w:rsid w:val="00901CD1"/>
    <w:rsid w:val="00904A33"/>
    <w:rsid w:val="009056A1"/>
    <w:rsid w:val="00911068"/>
    <w:rsid w:val="00912D04"/>
    <w:rsid w:val="00912D5F"/>
    <w:rsid w:val="00913681"/>
    <w:rsid w:val="00915BF5"/>
    <w:rsid w:val="00915E6F"/>
    <w:rsid w:val="00922A52"/>
    <w:rsid w:val="00922AEE"/>
    <w:rsid w:val="00925FBD"/>
    <w:rsid w:val="00930EAC"/>
    <w:rsid w:val="00931AFC"/>
    <w:rsid w:val="00931EE5"/>
    <w:rsid w:val="0093473C"/>
    <w:rsid w:val="00935AB1"/>
    <w:rsid w:val="00936C3D"/>
    <w:rsid w:val="009407BF"/>
    <w:rsid w:val="00942146"/>
    <w:rsid w:val="009438C3"/>
    <w:rsid w:val="00943F66"/>
    <w:rsid w:val="00944EC4"/>
    <w:rsid w:val="00947257"/>
    <w:rsid w:val="00953EA9"/>
    <w:rsid w:val="00954BA6"/>
    <w:rsid w:val="00956817"/>
    <w:rsid w:val="00964282"/>
    <w:rsid w:val="00966BC7"/>
    <w:rsid w:val="009677EB"/>
    <w:rsid w:val="00967800"/>
    <w:rsid w:val="0097362D"/>
    <w:rsid w:val="00974A88"/>
    <w:rsid w:val="00975D80"/>
    <w:rsid w:val="00975F09"/>
    <w:rsid w:val="00977106"/>
    <w:rsid w:val="00977E59"/>
    <w:rsid w:val="0098475D"/>
    <w:rsid w:val="00986500"/>
    <w:rsid w:val="00986AAF"/>
    <w:rsid w:val="00990940"/>
    <w:rsid w:val="00990B7E"/>
    <w:rsid w:val="00993CDD"/>
    <w:rsid w:val="00996B30"/>
    <w:rsid w:val="009970B9"/>
    <w:rsid w:val="009A291B"/>
    <w:rsid w:val="009A4207"/>
    <w:rsid w:val="009B15C7"/>
    <w:rsid w:val="009B34AF"/>
    <w:rsid w:val="009B5755"/>
    <w:rsid w:val="009B79B3"/>
    <w:rsid w:val="009C5306"/>
    <w:rsid w:val="009C6043"/>
    <w:rsid w:val="009C7330"/>
    <w:rsid w:val="009D1250"/>
    <w:rsid w:val="009D37F1"/>
    <w:rsid w:val="009D4AB6"/>
    <w:rsid w:val="009D5006"/>
    <w:rsid w:val="009D7031"/>
    <w:rsid w:val="009D7485"/>
    <w:rsid w:val="009D7767"/>
    <w:rsid w:val="009E5F42"/>
    <w:rsid w:val="009E6C44"/>
    <w:rsid w:val="009E6D4C"/>
    <w:rsid w:val="009E7FF2"/>
    <w:rsid w:val="009F0331"/>
    <w:rsid w:val="009F112A"/>
    <w:rsid w:val="009F6B5A"/>
    <w:rsid w:val="00A056D4"/>
    <w:rsid w:val="00A07BEB"/>
    <w:rsid w:val="00A11533"/>
    <w:rsid w:val="00A12C8E"/>
    <w:rsid w:val="00A251A6"/>
    <w:rsid w:val="00A31B07"/>
    <w:rsid w:val="00A40E38"/>
    <w:rsid w:val="00A41487"/>
    <w:rsid w:val="00A4150F"/>
    <w:rsid w:val="00A41F7E"/>
    <w:rsid w:val="00A454BD"/>
    <w:rsid w:val="00A454E4"/>
    <w:rsid w:val="00A4793D"/>
    <w:rsid w:val="00A5205C"/>
    <w:rsid w:val="00A5367C"/>
    <w:rsid w:val="00A5662C"/>
    <w:rsid w:val="00A6097D"/>
    <w:rsid w:val="00A653F6"/>
    <w:rsid w:val="00A66258"/>
    <w:rsid w:val="00A66314"/>
    <w:rsid w:val="00A6713C"/>
    <w:rsid w:val="00A70E4B"/>
    <w:rsid w:val="00A713EE"/>
    <w:rsid w:val="00A720EE"/>
    <w:rsid w:val="00A723C9"/>
    <w:rsid w:val="00A7456E"/>
    <w:rsid w:val="00A81336"/>
    <w:rsid w:val="00A860FD"/>
    <w:rsid w:val="00A866AF"/>
    <w:rsid w:val="00A868D6"/>
    <w:rsid w:val="00A904AB"/>
    <w:rsid w:val="00A90545"/>
    <w:rsid w:val="00A915D4"/>
    <w:rsid w:val="00A933E3"/>
    <w:rsid w:val="00A936A8"/>
    <w:rsid w:val="00A97070"/>
    <w:rsid w:val="00AA10AF"/>
    <w:rsid w:val="00AA2AF6"/>
    <w:rsid w:val="00AA3613"/>
    <w:rsid w:val="00AA5EE1"/>
    <w:rsid w:val="00AA6B52"/>
    <w:rsid w:val="00AB1334"/>
    <w:rsid w:val="00AB1A2D"/>
    <w:rsid w:val="00AB26CC"/>
    <w:rsid w:val="00AB31B0"/>
    <w:rsid w:val="00AB4606"/>
    <w:rsid w:val="00AB4D8C"/>
    <w:rsid w:val="00AB54E2"/>
    <w:rsid w:val="00AB6509"/>
    <w:rsid w:val="00AB75EB"/>
    <w:rsid w:val="00AC4772"/>
    <w:rsid w:val="00AC4E10"/>
    <w:rsid w:val="00AC5451"/>
    <w:rsid w:val="00AC6793"/>
    <w:rsid w:val="00AC6A44"/>
    <w:rsid w:val="00AD08DC"/>
    <w:rsid w:val="00AD3EAC"/>
    <w:rsid w:val="00AD4408"/>
    <w:rsid w:val="00AD4D8E"/>
    <w:rsid w:val="00AD5680"/>
    <w:rsid w:val="00AD5E02"/>
    <w:rsid w:val="00AE0E97"/>
    <w:rsid w:val="00AE1EAC"/>
    <w:rsid w:val="00AE1FAE"/>
    <w:rsid w:val="00AE7638"/>
    <w:rsid w:val="00AE7E1B"/>
    <w:rsid w:val="00AF04D1"/>
    <w:rsid w:val="00AF35DE"/>
    <w:rsid w:val="00AF3A4A"/>
    <w:rsid w:val="00AF4498"/>
    <w:rsid w:val="00B0076B"/>
    <w:rsid w:val="00B01F06"/>
    <w:rsid w:val="00B0404C"/>
    <w:rsid w:val="00B055BB"/>
    <w:rsid w:val="00B074F7"/>
    <w:rsid w:val="00B14002"/>
    <w:rsid w:val="00B1766D"/>
    <w:rsid w:val="00B17807"/>
    <w:rsid w:val="00B23217"/>
    <w:rsid w:val="00B234E1"/>
    <w:rsid w:val="00B262E1"/>
    <w:rsid w:val="00B26AB4"/>
    <w:rsid w:val="00B3239E"/>
    <w:rsid w:val="00B3301E"/>
    <w:rsid w:val="00B335CA"/>
    <w:rsid w:val="00B40193"/>
    <w:rsid w:val="00B40B9B"/>
    <w:rsid w:val="00B40D52"/>
    <w:rsid w:val="00B41E24"/>
    <w:rsid w:val="00B51B62"/>
    <w:rsid w:val="00B52E5E"/>
    <w:rsid w:val="00B53B22"/>
    <w:rsid w:val="00B55596"/>
    <w:rsid w:val="00B578B1"/>
    <w:rsid w:val="00B62C27"/>
    <w:rsid w:val="00B662B3"/>
    <w:rsid w:val="00B66DB0"/>
    <w:rsid w:val="00B705B0"/>
    <w:rsid w:val="00B70E4D"/>
    <w:rsid w:val="00B71EE8"/>
    <w:rsid w:val="00B72026"/>
    <w:rsid w:val="00B72CF8"/>
    <w:rsid w:val="00B73B0F"/>
    <w:rsid w:val="00B73E0B"/>
    <w:rsid w:val="00B7520D"/>
    <w:rsid w:val="00B75D95"/>
    <w:rsid w:val="00B80895"/>
    <w:rsid w:val="00B80C34"/>
    <w:rsid w:val="00B81333"/>
    <w:rsid w:val="00B84704"/>
    <w:rsid w:val="00B84CCE"/>
    <w:rsid w:val="00B93EDD"/>
    <w:rsid w:val="00B95C8B"/>
    <w:rsid w:val="00B96CE8"/>
    <w:rsid w:val="00B96DA4"/>
    <w:rsid w:val="00B9770F"/>
    <w:rsid w:val="00BA0CDD"/>
    <w:rsid w:val="00BA203A"/>
    <w:rsid w:val="00BA45C6"/>
    <w:rsid w:val="00BB3962"/>
    <w:rsid w:val="00BB4230"/>
    <w:rsid w:val="00BB5A65"/>
    <w:rsid w:val="00BB676D"/>
    <w:rsid w:val="00BB6EE1"/>
    <w:rsid w:val="00BC0FAF"/>
    <w:rsid w:val="00BC46AF"/>
    <w:rsid w:val="00BC67B6"/>
    <w:rsid w:val="00BD0265"/>
    <w:rsid w:val="00BD087B"/>
    <w:rsid w:val="00BD2E7B"/>
    <w:rsid w:val="00BD469E"/>
    <w:rsid w:val="00BD4DAA"/>
    <w:rsid w:val="00BD58B4"/>
    <w:rsid w:val="00BD644C"/>
    <w:rsid w:val="00BE0D6F"/>
    <w:rsid w:val="00BE6C2B"/>
    <w:rsid w:val="00BF14A7"/>
    <w:rsid w:val="00BF2CD9"/>
    <w:rsid w:val="00BF3D96"/>
    <w:rsid w:val="00BF7A88"/>
    <w:rsid w:val="00BF7F3C"/>
    <w:rsid w:val="00C11180"/>
    <w:rsid w:val="00C1304F"/>
    <w:rsid w:val="00C146C7"/>
    <w:rsid w:val="00C159FF"/>
    <w:rsid w:val="00C17C18"/>
    <w:rsid w:val="00C22D2F"/>
    <w:rsid w:val="00C269A4"/>
    <w:rsid w:val="00C35F56"/>
    <w:rsid w:val="00C3642E"/>
    <w:rsid w:val="00C4699C"/>
    <w:rsid w:val="00C47A25"/>
    <w:rsid w:val="00C51D8B"/>
    <w:rsid w:val="00C521F2"/>
    <w:rsid w:val="00C52217"/>
    <w:rsid w:val="00C57F13"/>
    <w:rsid w:val="00C620C6"/>
    <w:rsid w:val="00C6426C"/>
    <w:rsid w:val="00C701F7"/>
    <w:rsid w:val="00C71288"/>
    <w:rsid w:val="00C716DA"/>
    <w:rsid w:val="00C724B0"/>
    <w:rsid w:val="00C7448A"/>
    <w:rsid w:val="00C7519B"/>
    <w:rsid w:val="00C75FFF"/>
    <w:rsid w:val="00C77361"/>
    <w:rsid w:val="00C8027E"/>
    <w:rsid w:val="00C813CB"/>
    <w:rsid w:val="00C829E4"/>
    <w:rsid w:val="00C869FA"/>
    <w:rsid w:val="00C9038E"/>
    <w:rsid w:val="00C9321D"/>
    <w:rsid w:val="00C95684"/>
    <w:rsid w:val="00C97171"/>
    <w:rsid w:val="00CA7086"/>
    <w:rsid w:val="00CB1B22"/>
    <w:rsid w:val="00CB31BE"/>
    <w:rsid w:val="00CB442B"/>
    <w:rsid w:val="00CB7AA7"/>
    <w:rsid w:val="00CC04B7"/>
    <w:rsid w:val="00CC1B3A"/>
    <w:rsid w:val="00CC4EE0"/>
    <w:rsid w:val="00CD5F40"/>
    <w:rsid w:val="00CD6098"/>
    <w:rsid w:val="00CD7097"/>
    <w:rsid w:val="00CD733E"/>
    <w:rsid w:val="00CD7FF4"/>
    <w:rsid w:val="00CE0076"/>
    <w:rsid w:val="00CE3471"/>
    <w:rsid w:val="00CE3709"/>
    <w:rsid w:val="00CE3C92"/>
    <w:rsid w:val="00CE3E6C"/>
    <w:rsid w:val="00CE4C5F"/>
    <w:rsid w:val="00CE4FFF"/>
    <w:rsid w:val="00CE6844"/>
    <w:rsid w:val="00CE6E4E"/>
    <w:rsid w:val="00CF47EB"/>
    <w:rsid w:val="00CF6B02"/>
    <w:rsid w:val="00CF7057"/>
    <w:rsid w:val="00D008DF"/>
    <w:rsid w:val="00D034D1"/>
    <w:rsid w:val="00D043AB"/>
    <w:rsid w:val="00D04D0D"/>
    <w:rsid w:val="00D10C89"/>
    <w:rsid w:val="00D15EDF"/>
    <w:rsid w:val="00D16459"/>
    <w:rsid w:val="00D166A0"/>
    <w:rsid w:val="00D20B37"/>
    <w:rsid w:val="00D23149"/>
    <w:rsid w:val="00D338B9"/>
    <w:rsid w:val="00D37664"/>
    <w:rsid w:val="00D37D9A"/>
    <w:rsid w:val="00D429FB"/>
    <w:rsid w:val="00D42F9A"/>
    <w:rsid w:val="00D46C68"/>
    <w:rsid w:val="00D47628"/>
    <w:rsid w:val="00D47F8C"/>
    <w:rsid w:val="00D5021C"/>
    <w:rsid w:val="00D52A6D"/>
    <w:rsid w:val="00D567B2"/>
    <w:rsid w:val="00D56884"/>
    <w:rsid w:val="00D56B7B"/>
    <w:rsid w:val="00D57957"/>
    <w:rsid w:val="00D61833"/>
    <w:rsid w:val="00D64316"/>
    <w:rsid w:val="00D72B57"/>
    <w:rsid w:val="00D738DB"/>
    <w:rsid w:val="00D73D03"/>
    <w:rsid w:val="00D7489A"/>
    <w:rsid w:val="00D75B13"/>
    <w:rsid w:val="00D84C8F"/>
    <w:rsid w:val="00D8541E"/>
    <w:rsid w:val="00D9018F"/>
    <w:rsid w:val="00DA1149"/>
    <w:rsid w:val="00DA1AE3"/>
    <w:rsid w:val="00DA6048"/>
    <w:rsid w:val="00DA794B"/>
    <w:rsid w:val="00DB05A9"/>
    <w:rsid w:val="00DB0A03"/>
    <w:rsid w:val="00DB0A98"/>
    <w:rsid w:val="00DB1DF3"/>
    <w:rsid w:val="00DB21FB"/>
    <w:rsid w:val="00DB2C20"/>
    <w:rsid w:val="00DB4257"/>
    <w:rsid w:val="00DB703B"/>
    <w:rsid w:val="00DB7A8A"/>
    <w:rsid w:val="00DB7D27"/>
    <w:rsid w:val="00DC2FC9"/>
    <w:rsid w:val="00DC6CF0"/>
    <w:rsid w:val="00DD00AA"/>
    <w:rsid w:val="00DD25FE"/>
    <w:rsid w:val="00DD2FED"/>
    <w:rsid w:val="00DD32E7"/>
    <w:rsid w:val="00DD4D70"/>
    <w:rsid w:val="00DD5593"/>
    <w:rsid w:val="00DD78D3"/>
    <w:rsid w:val="00DE3174"/>
    <w:rsid w:val="00DE3A29"/>
    <w:rsid w:val="00DE4506"/>
    <w:rsid w:val="00DF322F"/>
    <w:rsid w:val="00DF75B6"/>
    <w:rsid w:val="00E00C2E"/>
    <w:rsid w:val="00E010B5"/>
    <w:rsid w:val="00E01520"/>
    <w:rsid w:val="00E039A1"/>
    <w:rsid w:val="00E05119"/>
    <w:rsid w:val="00E07BFE"/>
    <w:rsid w:val="00E1009F"/>
    <w:rsid w:val="00E1177C"/>
    <w:rsid w:val="00E11E1C"/>
    <w:rsid w:val="00E135FC"/>
    <w:rsid w:val="00E137F8"/>
    <w:rsid w:val="00E1454A"/>
    <w:rsid w:val="00E200D6"/>
    <w:rsid w:val="00E21461"/>
    <w:rsid w:val="00E216B3"/>
    <w:rsid w:val="00E270A9"/>
    <w:rsid w:val="00E27C77"/>
    <w:rsid w:val="00E32E45"/>
    <w:rsid w:val="00E34EAB"/>
    <w:rsid w:val="00E35CB3"/>
    <w:rsid w:val="00E361E5"/>
    <w:rsid w:val="00E36519"/>
    <w:rsid w:val="00E366E5"/>
    <w:rsid w:val="00E41606"/>
    <w:rsid w:val="00E43761"/>
    <w:rsid w:val="00E44723"/>
    <w:rsid w:val="00E44D8B"/>
    <w:rsid w:val="00E45010"/>
    <w:rsid w:val="00E452FE"/>
    <w:rsid w:val="00E46DC6"/>
    <w:rsid w:val="00E472B1"/>
    <w:rsid w:val="00E520B9"/>
    <w:rsid w:val="00E52661"/>
    <w:rsid w:val="00E52D2D"/>
    <w:rsid w:val="00E53B76"/>
    <w:rsid w:val="00E53E5A"/>
    <w:rsid w:val="00E5643A"/>
    <w:rsid w:val="00E56715"/>
    <w:rsid w:val="00E5723A"/>
    <w:rsid w:val="00E57C9B"/>
    <w:rsid w:val="00E60DE5"/>
    <w:rsid w:val="00E61089"/>
    <w:rsid w:val="00E6171D"/>
    <w:rsid w:val="00E6227F"/>
    <w:rsid w:val="00E632CC"/>
    <w:rsid w:val="00E709FA"/>
    <w:rsid w:val="00E70C1C"/>
    <w:rsid w:val="00E721C9"/>
    <w:rsid w:val="00E73444"/>
    <w:rsid w:val="00E7724A"/>
    <w:rsid w:val="00E8039E"/>
    <w:rsid w:val="00E807CB"/>
    <w:rsid w:val="00E81E84"/>
    <w:rsid w:val="00E85861"/>
    <w:rsid w:val="00E86A46"/>
    <w:rsid w:val="00E87C33"/>
    <w:rsid w:val="00E90D8C"/>
    <w:rsid w:val="00E91924"/>
    <w:rsid w:val="00E93E32"/>
    <w:rsid w:val="00E94F26"/>
    <w:rsid w:val="00E96902"/>
    <w:rsid w:val="00E97398"/>
    <w:rsid w:val="00EA0B51"/>
    <w:rsid w:val="00EA1FEF"/>
    <w:rsid w:val="00EA303C"/>
    <w:rsid w:val="00EA5AC0"/>
    <w:rsid w:val="00EA63FD"/>
    <w:rsid w:val="00EA654E"/>
    <w:rsid w:val="00EC15D3"/>
    <w:rsid w:val="00EC3DC9"/>
    <w:rsid w:val="00EC4C97"/>
    <w:rsid w:val="00EC556C"/>
    <w:rsid w:val="00EC73CA"/>
    <w:rsid w:val="00ED0684"/>
    <w:rsid w:val="00ED6E5A"/>
    <w:rsid w:val="00EE128F"/>
    <w:rsid w:val="00EE1E6F"/>
    <w:rsid w:val="00EE3DD4"/>
    <w:rsid w:val="00EF2BA2"/>
    <w:rsid w:val="00EF3EBD"/>
    <w:rsid w:val="00EF4D64"/>
    <w:rsid w:val="00F01008"/>
    <w:rsid w:val="00F01670"/>
    <w:rsid w:val="00F04F79"/>
    <w:rsid w:val="00F05C9F"/>
    <w:rsid w:val="00F119A7"/>
    <w:rsid w:val="00F14753"/>
    <w:rsid w:val="00F16532"/>
    <w:rsid w:val="00F166DC"/>
    <w:rsid w:val="00F1735A"/>
    <w:rsid w:val="00F175C8"/>
    <w:rsid w:val="00F176BB"/>
    <w:rsid w:val="00F20DE8"/>
    <w:rsid w:val="00F21037"/>
    <w:rsid w:val="00F21E3A"/>
    <w:rsid w:val="00F26A62"/>
    <w:rsid w:val="00F325CD"/>
    <w:rsid w:val="00F378F2"/>
    <w:rsid w:val="00F37AA3"/>
    <w:rsid w:val="00F432DC"/>
    <w:rsid w:val="00F4664A"/>
    <w:rsid w:val="00F46E49"/>
    <w:rsid w:val="00F51553"/>
    <w:rsid w:val="00F51D82"/>
    <w:rsid w:val="00F52C34"/>
    <w:rsid w:val="00F533DF"/>
    <w:rsid w:val="00F53542"/>
    <w:rsid w:val="00F5408B"/>
    <w:rsid w:val="00F546B5"/>
    <w:rsid w:val="00F5539A"/>
    <w:rsid w:val="00F60783"/>
    <w:rsid w:val="00F60981"/>
    <w:rsid w:val="00F66DF0"/>
    <w:rsid w:val="00F72E78"/>
    <w:rsid w:val="00F74432"/>
    <w:rsid w:val="00F76F51"/>
    <w:rsid w:val="00F804BA"/>
    <w:rsid w:val="00F80642"/>
    <w:rsid w:val="00F811EE"/>
    <w:rsid w:val="00F829F1"/>
    <w:rsid w:val="00F83B78"/>
    <w:rsid w:val="00F8618B"/>
    <w:rsid w:val="00F8714E"/>
    <w:rsid w:val="00F87AEA"/>
    <w:rsid w:val="00F90C90"/>
    <w:rsid w:val="00F951DD"/>
    <w:rsid w:val="00F95861"/>
    <w:rsid w:val="00F96176"/>
    <w:rsid w:val="00FA1ED2"/>
    <w:rsid w:val="00FA22C9"/>
    <w:rsid w:val="00FA2847"/>
    <w:rsid w:val="00FA2A5A"/>
    <w:rsid w:val="00FA3CFB"/>
    <w:rsid w:val="00FA43AE"/>
    <w:rsid w:val="00FA5C73"/>
    <w:rsid w:val="00FA62C0"/>
    <w:rsid w:val="00FB352F"/>
    <w:rsid w:val="00FB3B20"/>
    <w:rsid w:val="00FB3F2F"/>
    <w:rsid w:val="00FB4610"/>
    <w:rsid w:val="00FB47BC"/>
    <w:rsid w:val="00FB4E33"/>
    <w:rsid w:val="00FB73D5"/>
    <w:rsid w:val="00FC22A7"/>
    <w:rsid w:val="00FC5077"/>
    <w:rsid w:val="00FC6F4D"/>
    <w:rsid w:val="00FC7B9C"/>
    <w:rsid w:val="00FC7C4D"/>
    <w:rsid w:val="00FD3B97"/>
    <w:rsid w:val="00FE5CD3"/>
    <w:rsid w:val="00FE6899"/>
    <w:rsid w:val="00FF1894"/>
    <w:rsid w:val="00FF3B16"/>
    <w:rsid w:val="00FF45E9"/>
    <w:rsid w:val="00FF463E"/>
    <w:rsid w:val="00FF493E"/>
    <w:rsid w:val="00FF6145"/>
    <w:rsid w:val="00FF6FC7"/>
    <w:rsid w:val="016C9877"/>
    <w:rsid w:val="0187E560"/>
    <w:rsid w:val="01997536"/>
    <w:rsid w:val="023E120A"/>
    <w:rsid w:val="023E8D02"/>
    <w:rsid w:val="02D51167"/>
    <w:rsid w:val="0346D307"/>
    <w:rsid w:val="03C1A79A"/>
    <w:rsid w:val="03F38EB9"/>
    <w:rsid w:val="04F3275D"/>
    <w:rsid w:val="04F3E308"/>
    <w:rsid w:val="0519BEEB"/>
    <w:rsid w:val="0586551F"/>
    <w:rsid w:val="07EB47D5"/>
    <w:rsid w:val="089476BC"/>
    <w:rsid w:val="08DAFB1B"/>
    <w:rsid w:val="094784B1"/>
    <w:rsid w:val="098745DC"/>
    <w:rsid w:val="09DB5327"/>
    <w:rsid w:val="0A45D5CA"/>
    <w:rsid w:val="0ADFA048"/>
    <w:rsid w:val="0B0CD13B"/>
    <w:rsid w:val="0D24D0D0"/>
    <w:rsid w:val="0D5FBC45"/>
    <w:rsid w:val="0DF57862"/>
    <w:rsid w:val="0F57CA12"/>
    <w:rsid w:val="10A49A47"/>
    <w:rsid w:val="116A2FD7"/>
    <w:rsid w:val="11A5F6B0"/>
    <w:rsid w:val="11B68989"/>
    <w:rsid w:val="11CD0AD9"/>
    <w:rsid w:val="12B4E963"/>
    <w:rsid w:val="1341C711"/>
    <w:rsid w:val="13C2F5ED"/>
    <w:rsid w:val="14A7B0FB"/>
    <w:rsid w:val="14E22BEB"/>
    <w:rsid w:val="161EEDA1"/>
    <w:rsid w:val="168B1245"/>
    <w:rsid w:val="169C8519"/>
    <w:rsid w:val="16CE9AC0"/>
    <w:rsid w:val="1708D89A"/>
    <w:rsid w:val="1730C7FA"/>
    <w:rsid w:val="17E870E8"/>
    <w:rsid w:val="18CC985B"/>
    <w:rsid w:val="18ECCCCF"/>
    <w:rsid w:val="1928586B"/>
    <w:rsid w:val="194309FC"/>
    <w:rsid w:val="19BEF461"/>
    <w:rsid w:val="1A1ED286"/>
    <w:rsid w:val="1A672E0C"/>
    <w:rsid w:val="1B035408"/>
    <w:rsid w:val="1B32AB45"/>
    <w:rsid w:val="1CDC9884"/>
    <w:rsid w:val="1E7868E5"/>
    <w:rsid w:val="1EABBA1E"/>
    <w:rsid w:val="1EEC7036"/>
    <w:rsid w:val="20556B84"/>
    <w:rsid w:val="212068C2"/>
    <w:rsid w:val="21C34244"/>
    <w:rsid w:val="228D9E22"/>
    <w:rsid w:val="229848A7"/>
    <w:rsid w:val="22C1485B"/>
    <w:rsid w:val="23BA6E42"/>
    <w:rsid w:val="244DA6E0"/>
    <w:rsid w:val="24FAE306"/>
    <w:rsid w:val="25404F2B"/>
    <w:rsid w:val="254AC07E"/>
    <w:rsid w:val="257EEC9B"/>
    <w:rsid w:val="25EF6D56"/>
    <w:rsid w:val="25FC4690"/>
    <w:rsid w:val="262A7CF6"/>
    <w:rsid w:val="2691CEA8"/>
    <w:rsid w:val="2746AE5B"/>
    <w:rsid w:val="2794B97E"/>
    <w:rsid w:val="296C630A"/>
    <w:rsid w:val="298B7F02"/>
    <w:rsid w:val="2A083CCB"/>
    <w:rsid w:val="2AFA3956"/>
    <w:rsid w:val="2B1240FF"/>
    <w:rsid w:val="2B57F39F"/>
    <w:rsid w:val="2BFD808C"/>
    <w:rsid w:val="2BFF5954"/>
    <w:rsid w:val="2C133948"/>
    <w:rsid w:val="2C98722D"/>
    <w:rsid w:val="2CB9431A"/>
    <w:rsid w:val="2D5BED94"/>
    <w:rsid w:val="2DD89192"/>
    <w:rsid w:val="2DFE37BA"/>
    <w:rsid w:val="2E6F9233"/>
    <w:rsid w:val="2E967A35"/>
    <w:rsid w:val="2F86A306"/>
    <w:rsid w:val="2FC381E0"/>
    <w:rsid w:val="32747C9C"/>
    <w:rsid w:val="33083055"/>
    <w:rsid w:val="349932BB"/>
    <w:rsid w:val="34A2E204"/>
    <w:rsid w:val="34F8A42F"/>
    <w:rsid w:val="3545342D"/>
    <w:rsid w:val="3658C9DD"/>
    <w:rsid w:val="36A9B72D"/>
    <w:rsid w:val="36CC7B08"/>
    <w:rsid w:val="38D15C15"/>
    <w:rsid w:val="39435AC4"/>
    <w:rsid w:val="39B68E9A"/>
    <w:rsid w:val="3A056DDA"/>
    <w:rsid w:val="3A90B99A"/>
    <w:rsid w:val="3B834E4F"/>
    <w:rsid w:val="3B9677CA"/>
    <w:rsid w:val="3BA88891"/>
    <w:rsid w:val="3BD19DA5"/>
    <w:rsid w:val="3C1BF414"/>
    <w:rsid w:val="3C3A6CE6"/>
    <w:rsid w:val="3C3A92C3"/>
    <w:rsid w:val="3C8C1B6F"/>
    <w:rsid w:val="3CE37961"/>
    <w:rsid w:val="3D4D7AB2"/>
    <w:rsid w:val="3E2BB737"/>
    <w:rsid w:val="3E4BB113"/>
    <w:rsid w:val="3E94BE28"/>
    <w:rsid w:val="3EA9D207"/>
    <w:rsid w:val="3EAD1196"/>
    <w:rsid w:val="406C9994"/>
    <w:rsid w:val="40AAD86F"/>
    <w:rsid w:val="40D2C589"/>
    <w:rsid w:val="41D3F96F"/>
    <w:rsid w:val="41F20677"/>
    <w:rsid w:val="41F99E36"/>
    <w:rsid w:val="42787A99"/>
    <w:rsid w:val="4570BBE0"/>
    <w:rsid w:val="4614355E"/>
    <w:rsid w:val="46337D4A"/>
    <w:rsid w:val="463D6ECE"/>
    <w:rsid w:val="46B6BBED"/>
    <w:rsid w:val="46E6E26E"/>
    <w:rsid w:val="46EB7B50"/>
    <w:rsid w:val="478B64A6"/>
    <w:rsid w:val="485FD87A"/>
    <w:rsid w:val="48A9B28B"/>
    <w:rsid w:val="48BEBBA0"/>
    <w:rsid w:val="48DF63A7"/>
    <w:rsid w:val="49113CE9"/>
    <w:rsid w:val="492E1ADB"/>
    <w:rsid w:val="4948177A"/>
    <w:rsid w:val="49FECFF6"/>
    <w:rsid w:val="4B9AA057"/>
    <w:rsid w:val="4BBFCE66"/>
    <w:rsid w:val="4C316218"/>
    <w:rsid w:val="4C6A4E85"/>
    <w:rsid w:val="4C7D52E3"/>
    <w:rsid w:val="4CC6FF5D"/>
    <w:rsid w:val="4CCD5B06"/>
    <w:rsid w:val="4D0ED0BD"/>
    <w:rsid w:val="4D152912"/>
    <w:rsid w:val="4D79A67E"/>
    <w:rsid w:val="4D8CD562"/>
    <w:rsid w:val="4DC7FD21"/>
    <w:rsid w:val="4E861EF9"/>
    <w:rsid w:val="4EB0F973"/>
    <w:rsid w:val="4F196DC2"/>
    <w:rsid w:val="4F2A976D"/>
    <w:rsid w:val="4F337BA1"/>
    <w:rsid w:val="4FB866DE"/>
    <w:rsid w:val="509C5656"/>
    <w:rsid w:val="50B53E23"/>
    <w:rsid w:val="51AC2807"/>
    <w:rsid w:val="51E16CFF"/>
    <w:rsid w:val="52604685"/>
    <w:rsid w:val="5267DB1E"/>
    <w:rsid w:val="53C33B62"/>
    <w:rsid w:val="53E0210E"/>
    <w:rsid w:val="541C8903"/>
    <w:rsid w:val="55B413C5"/>
    <w:rsid w:val="5601568F"/>
    <w:rsid w:val="562013E9"/>
    <w:rsid w:val="56C14ADF"/>
    <w:rsid w:val="57F3DA8B"/>
    <w:rsid w:val="5A52300D"/>
    <w:rsid w:val="5AE1742C"/>
    <w:rsid w:val="5AF682C8"/>
    <w:rsid w:val="5AFA37E2"/>
    <w:rsid w:val="5C75EFA7"/>
    <w:rsid w:val="5C841B56"/>
    <w:rsid w:val="5CDAA550"/>
    <w:rsid w:val="5D3FE6DE"/>
    <w:rsid w:val="5DA3BED1"/>
    <w:rsid w:val="5DF8B54C"/>
    <w:rsid w:val="5EF24A5E"/>
    <w:rsid w:val="5F47EA34"/>
    <w:rsid w:val="606D6446"/>
    <w:rsid w:val="60ECA2E7"/>
    <w:rsid w:val="61C7B8AC"/>
    <w:rsid w:val="642D1EB1"/>
    <w:rsid w:val="6522322C"/>
    <w:rsid w:val="658DCB0A"/>
    <w:rsid w:val="65D81462"/>
    <w:rsid w:val="66796DA6"/>
    <w:rsid w:val="66FD5C43"/>
    <w:rsid w:val="676F732B"/>
    <w:rsid w:val="680E9AF7"/>
    <w:rsid w:val="6865F255"/>
    <w:rsid w:val="688919ED"/>
    <w:rsid w:val="68A285E4"/>
    <w:rsid w:val="6994826F"/>
    <w:rsid w:val="6A63AFA5"/>
    <w:rsid w:val="6A821E44"/>
    <w:rsid w:val="6AC37737"/>
    <w:rsid w:val="6B751182"/>
    <w:rsid w:val="6C9400F7"/>
    <w:rsid w:val="6D82A383"/>
    <w:rsid w:val="6E6B7E2F"/>
    <w:rsid w:val="6E77DE9F"/>
    <w:rsid w:val="6EE9CFF7"/>
    <w:rsid w:val="70257AEB"/>
    <w:rsid w:val="702EC791"/>
    <w:rsid w:val="708F5046"/>
    <w:rsid w:val="709A82BB"/>
    <w:rsid w:val="7108FC21"/>
    <w:rsid w:val="710D3F5C"/>
    <w:rsid w:val="716C9A6D"/>
    <w:rsid w:val="719A51AD"/>
    <w:rsid w:val="722745F7"/>
    <w:rsid w:val="725FDB05"/>
    <w:rsid w:val="728D3029"/>
    <w:rsid w:val="749F12DC"/>
    <w:rsid w:val="753E3678"/>
    <w:rsid w:val="76112BD3"/>
    <w:rsid w:val="7646C64F"/>
    <w:rsid w:val="767E7754"/>
    <w:rsid w:val="7698D4C8"/>
    <w:rsid w:val="76D30CF5"/>
    <w:rsid w:val="77451C0A"/>
    <w:rsid w:val="78076ADD"/>
    <w:rsid w:val="796DD764"/>
    <w:rsid w:val="79CF1FB8"/>
    <w:rsid w:val="7AE01350"/>
    <w:rsid w:val="7B5259C8"/>
    <w:rsid w:val="7BD527FC"/>
    <w:rsid w:val="7BE72CA3"/>
    <w:rsid w:val="7BF39015"/>
    <w:rsid w:val="7C7D77A6"/>
    <w:rsid w:val="7D766AC1"/>
    <w:rsid w:val="7DB87B6F"/>
    <w:rsid w:val="7DC45C16"/>
    <w:rsid w:val="7DF94351"/>
    <w:rsid w:val="7E9A0F6F"/>
    <w:rsid w:val="7EE66F19"/>
    <w:rsid w:val="7F51A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63ED157"/>
  <w15:docId w15:val="{EE8C3550-064A-4AF5-8BFC-889E9AA2DD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semiHidden="1" w:unhideWhenUsed="1"/>
    <w:lsdException w:name="toc 2" w:uiPriority="39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2C5811"/>
    <w:rPr>
      <w:rFonts w:ascii="Arial" w:hAnsi="Arial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464483"/>
    <w:pPr>
      <w:numPr>
        <w:numId w:val="19"/>
      </w:numPr>
      <w:spacing w:line="243" w:lineRule="atLeast"/>
      <w:outlineLvl w:val="0"/>
    </w:pPr>
    <w:rPr>
      <w:b/>
      <w:bCs/>
      <w:kern w:val="28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886C4A"/>
    <w:pPr>
      <w:numPr>
        <w:ilvl w:val="1"/>
        <w:numId w:val="19"/>
      </w:numPr>
      <w:spacing w:line="243" w:lineRule="atLeast"/>
      <w:outlineLvl w:val="1"/>
    </w:pPr>
    <w:rPr>
      <w:b/>
      <w:bCs/>
      <w:iCs/>
      <w:sz w:val="20"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8D17AA"/>
    <w:pPr>
      <w:numPr>
        <w:ilvl w:val="2"/>
        <w:numId w:val="19"/>
      </w:numPr>
      <w:spacing w:line="243" w:lineRule="atLeast"/>
      <w:outlineLvl w:val="2"/>
    </w:pPr>
    <w:rPr>
      <w:rFonts w:ascii="Frutiger 45 Light" w:hAnsi="Frutiger 45 Light"/>
      <w:bCs/>
      <w:sz w:val="20"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uiPriority w:val="99"/>
    <w:rsid w:val="008D17AA"/>
    <w:pPr>
      <w:numPr>
        <w:ilvl w:val="3"/>
        <w:numId w:val="19"/>
      </w:numPr>
      <w:spacing w:line="243" w:lineRule="atLeast"/>
      <w:outlineLvl w:val="3"/>
    </w:pPr>
    <w:rPr>
      <w:rFonts w:ascii="Frutiger 45 Light" w:hAnsi="Frutiger 45 Light"/>
      <w:bCs/>
      <w:sz w:val="20"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uiPriority w:val="99"/>
    <w:rsid w:val="008D17AA"/>
    <w:pPr>
      <w:numPr>
        <w:ilvl w:val="4"/>
        <w:numId w:val="19"/>
      </w:numPr>
      <w:spacing w:line="243" w:lineRule="atLeast"/>
      <w:outlineLvl w:val="4"/>
    </w:pPr>
    <w:rPr>
      <w:rFonts w:ascii="Frutiger 45 Light" w:hAnsi="Frutiger 45 Light"/>
      <w:bCs/>
      <w:iCs/>
      <w:sz w:val="20"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uiPriority w:val="99"/>
    <w:rsid w:val="008D17AA"/>
    <w:pPr>
      <w:numPr>
        <w:ilvl w:val="5"/>
        <w:numId w:val="19"/>
      </w:numPr>
      <w:spacing w:line="243" w:lineRule="atLeast"/>
      <w:outlineLvl w:val="5"/>
    </w:pPr>
    <w:rPr>
      <w:rFonts w:ascii="Frutiger 45 Light" w:hAnsi="Frutiger 45 Light"/>
      <w:bCs/>
      <w:sz w:val="20"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uiPriority w:val="99"/>
    <w:rsid w:val="008D17AA"/>
    <w:pPr>
      <w:numPr>
        <w:ilvl w:val="6"/>
        <w:numId w:val="19"/>
      </w:numPr>
      <w:spacing w:line="243" w:lineRule="atLeast"/>
      <w:outlineLvl w:val="6"/>
    </w:pPr>
    <w:rPr>
      <w:rFonts w:ascii="Frutiger 45 Light" w:hAnsi="Frutiger 45 Light"/>
      <w:sz w:val="20"/>
      <w:lang w:val="de-DE"/>
    </w:rPr>
  </w:style>
  <w:style w:type="paragraph" w:styleId="berschrift8">
    <w:name w:val="heading 8"/>
    <w:basedOn w:val="Standard"/>
    <w:next w:val="Standard"/>
    <w:link w:val="berschrift8Zchn"/>
    <w:uiPriority w:val="99"/>
    <w:rsid w:val="008D17AA"/>
    <w:pPr>
      <w:numPr>
        <w:ilvl w:val="7"/>
        <w:numId w:val="19"/>
      </w:numPr>
      <w:spacing w:line="243" w:lineRule="atLeast"/>
      <w:outlineLvl w:val="7"/>
    </w:pPr>
    <w:rPr>
      <w:rFonts w:ascii="Frutiger 45 Light" w:hAnsi="Frutiger 45 Light"/>
      <w:iCs/>
      <w:sz w:val="20"/>
      <w:lang w:val="de-DE"/>
    </w:rPr>
  </w:style>
  <w:style w:type="paragraph" w:styleId="berschrift9">
    <w:name w:val="heading 9"/>
    <w:basedOn w:val="Standard"/>
    <w:next w:val="Standard"/>
    <w:link w:val="berschrift9Zchn"/>
    <w:uiPriority w:val="99"/>
    <w:rsid w:val="008D17AA"/>
    <w:pPr>
      <w:numPr>
        <w:ilvl w:val="8"/>
        <w:numId w:val="19"/>
      </w:numPr>
      <w:spacing w:line="243" w:lineRule="atLeast"/>
      <w:outlineLvl w:val="8"/>
    </w:pPr>
    <w:rPr>
      <w:rFonts w:ascii="Frutiger 45 Light" w:hAnsi="Frutiger 45 Light"/>
      <w:sz w:val="20"/>
      <w:szCs w:val="22"/>
      <w:lang w:val="de-DE"/>
    </w:rPr>
  </w:style>
  <w:style w:type="character" w:styleId="Absatz-Standardschriftart" w:default="1">
    <w:name w:val="Default Paragraph Font"/>
    <w:aliases w:val="Police par défaut"/>
    <w:uiPriority w:val="1"/>
    <w:semiHidden/>
    <w:unhideWhenUsed/>
  </w:style>
  <w:style w:type="table" w:styleId="NormaleTabelle" w:default="1">
    <w:name w:val="Normal Table"/>
    <w:aliases w:val="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aliases w:val="Aucune liste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9"/>
    <w:locked/>
    <w:rsid w:val="00464483"/>
    <w:rPr>
      <w:rFonts w:ascii="Arial" w:hAnsi="Arial"/>
      <w:b/>
      <w:bCs/>
      <w:kern w:val="28"/>
      <w:szCs w:val="32"/>
      <w:lang w:val="de-DE" w:eastAsia="de-DE"/>
    </w:rPr>
  </w:style>
  <w:style w:type="character" w:styleId="berschrift2Zchn" w:customStyle="1">
    <w:name w:val="Überschrift 2 Zchn"/>
    <w:basedOn w:val="Absatz-Standardschriftart"/>
    <w:link w:val="berschrift2"/>
    <w:uiPriority w:val="99"/>
    <w:locked/>
    <w:rsid w:val="00886C4A"/>
    <w:rPr>
      <w:rFonts w:ascii="Arial" w:hAnsi="Arial"/>
      <w:b/>
      <w:bCs/>
      <w:iCs/>
      <w:sz w:val="20"/>
      <w:szCs w:val="28"/>
      <w:lang w:val="de-DE" w:eastAsia="de-DE"/>
    </w:rPr>
  </w:style>
  <w:style w:type="character" w:styleId="berschrift3Zchn" w:customStyle="1">
    <w:name w:val="Überschrift 3 Zchn"/>
    <w:basedOn w:val="Absatz-Standardschriftart"/>
    <w:link w:val="berschrift3"/>
    <w:uiPriority w:val="99"/>
    <w:locked/>
    <w:rsid w:val="008D17AA"/>
    <w:rPr>
      <w:rFonts w:ascii="Frutiger 45 Light" w:hAnsi="Frutiger 45 Light"/>
      <w:bCs/>
      <w:sz w:val="20"/>
      <w:szCs w:val="26"/>
      <w:lang w:val="de-DE" w:eastAsia="de-DE"/>
    </w:rPr>
  </w:style>
  <w:style w:type="character" w:styleId="berschrift4Zchn" w:customStyle="1">
    <w:name w:val="Überschrift 4 Zchn"/>
    <w:basedOn w:val="Absatz-Standardschriftart"/>
    <w:link w:val="berschrift4"/>
    <w:uiPriority w:val="99"/>
    <w:locked/>
    <w:rsid w:val="008D17AA"/>
    <w:rPr>
      <w:rFonts w:ascii="Frutiger 45 Light" w:hAnsi="Frutiger 45 Light"/>
      <w:bCs/>
      <w:sz w:val="20"/>
      <w:szCs w:val="28"/>
      <w:lang w:val="de-DE" w:eastAsia="de-DE"/>
    </w:rPr>
  </w:style>
  <w:style w:type="character" w:styleId="berschrift5Zchn" w:customStyle="1">
    <w:name w:val="Überschrift 5 Zchn"/>
    <w:basedOn w:val="Absatz-Standardschriftart"/>
    <w:link w:val="berschrift5"/>
    <w:uiPriority w:val="99"/>
    <w:locked/>
    <w:rsid w:val="008D17AA"/>
    <w:rPr>
      <w:rFonts w:ascii="Frutiger 45 Light" w:hAnsi="Frutiger 45 Light"/>
      <w:bCs/>
      <w:iCs/>
      <w:sz w:val="20"/>
      <w:szCs w:val="26"/>
      <w:lang w:val="de-DE" w:eastAsia="de-DE"/>
    </w:rPr>
  </w:style>
  <w:style w:type="character" w:styleId="berschrift6Zchn" w:customStyle="1">
    <w:name w:val="Überschrift 6 Zchn"/>
    <w:basedOn w:val="Absatz-Standardschriftart"/>
    <w:link w:val="berschrift6"/>
    <w:uiPriority w:val="99"/>
    <w:locked/>
    <w:rsid w:val="008D17AA"/>
    <w:rPr>
      <w:rFonts w:ascii="Frutiger 45 Light" w:hAnsi="Frutiger 45 Light"/>
      <w:bCs/>
      <w:sz w:val="20"/>
      <w:lang w:val="de-DE" w:eastAsia="de-DE"/>
    </w:rPr>
  </w:style>
  <w:style w:type="character" w:styleId="berschrift7Zchn" w:customStyle="1">
    <w:name w:val="Überschrift 7 Zchn"/>
    <w:basedOn w:val="Absatz-Standardschriftart"/>
    <w:link w:val="berschrift7"/>
    <w:uiPriority w:val="99"/>
    <w:locked/>
    <w:rsid w:val="008D17AA"/>
    <w:rPr>
      <w:rFonts w:ascii="Frutiger 45 Light" w:hAnsi="Frutiger 45 Light"/>
      <w:sz w:val="20"/>
      <w:szCs w:val="24"/>
      <w:lang w:val="de-DE" w:eastAsia="de-DE"/>
    </w:rPr>
  </w:style>
  <w:style w:type="character" w:styleId="berschrift8Zchn" w:customStyle="1">
    <w:name w:val="Überschrift 8 Zchn"/>
    <w:basedOn w:val="Absatz-Standardschriftart"/>
    <w:link w:val="berschrift8"/>
    <w:uiPriority w:val="99"/>
    <w:locked/>
    <w:rsid w:val="008D17AA"/>
    <w:rPr>
      <w:rFonts w:ascii="Frutiger 45 Light" w:hAnsi="Frutiger 45 Light"/>
      <w:iCs/>
      <w:sz w:val="20"/>
      <w:szCs w:val="24"/>
      <w:lang w:val="de-DE" w:eastAsia="de-DE"/>
    </w:rPr>
  </w:style>
  <w:style w:type="character" w:styleId="berschrift9Zchn" w:customStyle="1">
    <w:name w:val="Überschrift 9 Zchn"/>
    <w:basedOn w:val="Absatz-Standardschriftart"/>
    <w:link w:val="berschrift9"/>
    <w:uiPriority w:val="99"/>
    <w:locked/>
    <w:rsid w:val="008D17AA"/>
    <w:rPr>
      <w:rFonts w:ascii="Frutiger 45 Light" w:hAnsi="Frutiger 45 Light"/>
      <w:sz w:val="20"/>
      <w:lang w:val="de-DE" w:eastAsia="de-DE"/>
    </w:rPr>
  </w:style>
  <w:style w:type="paragraph" w:styleId="Beschriftung">
    <w:name w:val="caption"/>
    <w:basedOn w:val="Standard"/>
    <w:next w:val="Standard"/>
    <w:uiPriority w:val="99"/>
    <w:qFormat/>
    <w:rsid w:val="008D17AA"/>
    <w:pPr>
      <w:spacing w:after="200"/>
    </w:pPr>
    <w:rPr>
      <w:b/>
      <w:bCs/>
      <w:color w:val="4F81BD"/>
      <w:sz w:val="18"/>
      <w:szCs w:val="18"/>
    </w:rPr>
  </w:style>
  <w:style w:type="character" w:styleId="Fett">
    <w:name w:val="Strong"/>
    <w:basedOn w:val="Absatz-Standardschriftart"/>
    <w:uiPriority w:val="99"/>
    <w:qFormat/>
    <w:rsid w:val="001F74E0"/>
    <w:rPr>
      <w:rFonts w:ascii="Arial" w:hAnsi="Arial" w:cs="Times New Roman"/>
      <w:b/>
      <w:sz w:val="22"/>
    </w:rPr>
  </w:style>
  <w:style w:type="character" w:styleId="Hervorhebung">
    <w:name w:val="Emphasis"/>
    <w:basedOn w:val="Absatz-Standardschriftart"/>
    <w:uiPriority w:val="99"/>
    <w:qFormat/>
    <w:rsid w:val="008D17AA"/>
    <w:rPr>
      <w:rFonts w:cs="Times New Roman"/>
      <w:i/>
    </w:rPr>
  </w:style>
  <w:style w:type="paragraph" w:styleId="KeinLeerraum">
    <w:name w:val="No Spacing"/>
    <w:basedOn w:val="Standard"/>
    <w:uiPriority w:val="99"/>
    <w:qFormat/>
    <w:rsid w:val="008D17AA"/>
  </w:style>
  <w:style w:type="paragraph" w:styleId="Listenabsatz">
    <w:name w:val="List Paragraph"/>
    <w:basedOn w:val="Standard"/>
    <w:uiPriority w:val="34"/>
    <w:qFormat/>
    <w:rsid w:val="008D17A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99"/>
    <w:qFormat/>
    <w:rsid w:val="008D17AA"/>
    <w:rPr>
      <w:rFonts w:ascii="Frutiger 45 Light" w:hAnsi="Frutiger 45 Light"/>
      <w:i/>
      <w:iCs/>
      <w:color w:val="000000"/>
      <w:sz w:val="20"/>
      <w:lang w:val="de-DE"/>
    </w:rPr>
  </w:style>
  <w:style w:type="character" w:styleId="ZitatZchn" w:customStyle="1">
    <w:name w:val="Zitat Zchn"/>
    <w:basedOn w:val="Absatz-Standardschriftart"/>
    <w:link w:val="Zitat"/>
    <w:uiPriority w:val="99"/>
    <w:locked/>
    <w:rsid w:val="008D17AA"/>
    <w:rPr>
      <w:rFonts w:ascii="Frutiger 45 Light" w:hAnsi="Frutiger 45 Light" w:cs="Times New Roman"/>
      <w:i/>
      <w:color w:val="000000"/>
      <w:sz w:val="24"/>
      <w:lang w:val="de-DE" w:eastAsia="de-DE"/>
    </w:rPr>
  </w:style>
  <w:style w:type="character" w:styleId="SchwacheHervorhebung">
    <w:name w:val="Subtle Emphasis"/>
    <w:basedOn w:val="Absatz-Standardschriftart"/>
    <w:uiPriority w:val="99"/>
    <w:qFormat/>
    <w:rsid w:val="008D17AA"/>
    <w:rPr>
      <w:rFonts w:cs="Times New Roman"/>
      <w:i/>
      <w:color w:val="808080"/>
    </w:rPr>
  </w:style>
  <w:style w:type="character" w:styleId="IntensiveHervorhebung">
    <w:name w:val="Intense Emphasis"/>
    <w:basedOn w:val="Absatz-Standardschriftart"/>
    <w:uiPriority w:val="99"/>
    <w:qFormat/>
    <w:rsid w:val="008D17AA"/>
    <w:rPr>
      <w:rFonts w:cs="Times New Roman"/>
      <w:b/>
      <w:i/>
      <w:color w:val="4F81BD"/>
    </w:rPr>
  </w:style>
  <w:style w:type="character" w:styleId="Buchtitel">
    <w:name w:val="Book Title"/>
    <w:basedOn w:val="Absatz-Standardschriftart"/>
    <w:uiPriority w:val="99"/>
    <w:qFormat/>
    <w:rsid w:val="008D17AA"/>
    <w:rPr>
      <w:rFonts w:cs="Times New Roman"/>
      <w:b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qFormat/>
    <w:rsid w:val="008D17AA"/>
    <w:pPr>
      <w:keepNext/>
      <w:keepLines/>
      <w:spacing w:before="480" w:line="240" w:lineRule="auto"/>
      <w:outlineLvl w:val="9"/>
    </w:pPr>
    <w:rPr>
      <w:rFonts w:ascii="Cambria" w:hAnsi="Cambria"/>
      <w:color w:val="365F91"/>
      <w:kern w:val="0"/>
      <w:sz w:val="28"/>
      <w:szCs w:val="28"/>
      <w:lang w:val="de-CH"/>
    </w:rPr>
  </w:style>
  <w:style w:type="paragraph" w:styleId="Kopfzeile">
    <w:name w:val="header"/>
    <w:basedOn w:val="Standard"/>
    <w:link w:val="KopfzeileZchn"/>
    <w:uiPriority w:val="99"/>
    <w:rsid w:val="00EC15D3"/>
    <w:pPr>
      <w:tabs>
        <w:tab w:val="center" w:pos="4536"/>
        <w:tab w:val="right" w:pos="9072"/>
      </w:tabs>
    </w:pPr>
    <w:rPr>
      <w:rFonts w:ascii="Frutiger 45 Light" w:hAnsi="Frutiger 45 Light"/>
      <w:sz w:val="20"/>
    </w:rPr>
  </w:style>
  <w:style w:type="character" w:styleId="KopfzeileZchn" w:customStyle="1">
    <w:name w:val="Kopfzeile Zchn"/>
    <w:basedOn w:val="Absatz-Standardschriftart"/>
    <w:link w:val="Kopfzeile"/>
    <w:uiPriority w:val="99"/>
    <w:locked/>
    <w:rsid w:val="00EC15D3"/>
    <w:rPr>
      <w:rFonts w:ascii="Frutiger 45 Light" w:hAnsi="Frutiger 45 Light" w:cs="Times New Roman"/>
      <w:sz w:val="24"/>
      <w:lang w:val="de-CH" w:eastAsia="de-DE"/>
    </w:rPr>
  </w:style>
  <w:style w:type="paragraph" w:styleId="Fuzeile">
    <w:name w:val="footer"/>
    <w:basedOn w:val="Standard"/>
    <w:link w:val="FuzeileZchn"/>
    <w:uiPriority w:val="99"/>
    <w:rsid w:val="00EC15D3"/>
    <w:pPr>
      <w:tabs>
        <w:tab w:val="center" w:pos="4536"/>
        <w:tab w:val="right" w:pos="9072"/>
      </w:tabs>
    </w:pPr>
    <w:rPr>
      <w:rFonts w:ascii="Frutiger 45 Light" w:hAnsi="Frutiger 45 Light"/>
      <w:sz w:val="20"/>
    </w:rPr>
  </w:style>
  <w:style w:type="character" w:styleId="FuzeileZchn" w:customStyle="1">
    <w:name w:val="Fußzeile Zchn"/>
    <w:basedOn w:val="Absatz-Standardschriftart"/>
    <w:link w:val="Fuzeile"/>
    <w:uiPriority w:val="99"/>
    <w:locked/>
    <w:rsid w:val="00EC15D3"/>
    <w:rPr>
      <w:rFonts w:ascii="Frutiger 45 Light" w:hAnsi="Frutiger 45 Light" w:cs="Times New Roman"/>
      <w:sz w:val="24"/>
      <w:lang w:val="de-CH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EC15D3"/>
    <w:rPr>
      <w:rFonts w:ascii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locked/>
    <w:rsid w:val="00EC15D3"/>
    <w:rPr>
      <w:rFonts w:ascii="Tahoma" w:hAnsi="Tahoma" w:cs="Times New Roman"/>
      <w:sz w:val="16"/>
      <w:lang w:val="de-CH" w:eastAsia="de-DE"/>
    </w:rPr>
  </w:style>
  <w:style w:type="character" w:styleId="Hyperlink">
    <w:name w:val="Hyperlink"/>
    <w:basedOn w:val="Absatz-Standardschriftart"/>
    <w:uiPriority w:val="99"/>
    <w:rsid w:val="00636F54"/>
    <w:rPr>
      <w:rFonts w:cs="Times New Roman"/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rsid w:val="00F37AA3"/>
    <w:rPr>
      <w:rFonts w:cs="Times New Roman"/>
      <w:color w:val="800080"/>
      <w:u w:val="single"/>
    </w:rPr>
  </w:style>
  <w:style w:type="paragraph" w:styleId="Default" w:customStyle="1">
    <w:name w:val="Default"/>
    <w:uiPriority w:val="99"/>
    <w:rsid w:val="007B46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rmatvorlageArial11pt" w:customStyle="1">
    <w:name w:val="Formatvorlage Arial 11 pt"/>
    <w:uiPriority w:val="99"/>
    <w:rsid w:val="001F74E0"/>
    <w:rPr>
      <w:rFonts w:ascii="Arial" w:hAnsi="Arial"/>
      <w:sz w:val="22"/>
    </w:rPr>
  </w:style>
  <w:style w:type="paragraph" w:styleId="Vermerke" w:customStyle="1">
    <w:name w:val="Vermerke"/>
    <w:rsid w:val="000C3E07"/>
    <w:pPr>
      <w:suppressAutoHyphens/>
      <w:spacing w:line="240" w:lineRule="exact"/>
      <w:ind w:right="113"/>
      <w:jc w:val="right"/>
    </w:pPr>
    <w:rPr>
      <w:rFonts w:ascii="Arial" w:hAnsi="Arial"/>
      <w:noProof/>
      <w:sz w:val="16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99"/>
    <w:qFormat/>
    <w:rsid w:val="001F74E0"/>
    <w:pPr>
      <w:pBdr>
        <w:bottom w:val="single" w:color="4F81BD" w:sz="8" w:space="4"/>
      </w:pBdr>
      <w:spacing w:after="300"/>
      <w:contextualSpacing/>
    </w:pPr>
    <w:rPr>
      <w:color w:val="17365D"/>
      <w:spacing w:val="5"/>
      <w:kern w:val="28"/>
      <w:szCs w:val="52"/>
    </w:rPr>
  </w:style>
  <w:style w:type="character" w:styleId="TitelZchn" w:customStyle="1">
    <w:name w:val="Titel Zchn"/>
    <w:basedOn w:val="Absatz-Standardschriftart"/>
    <w:link w:val="Titel"/>
    <w:uiPriority w:val="99"/>
    <w:locked/>
    <w:rsid w:val="001F74E0"/>
    <w:rPr>
      <w:rFonts w:ascii="Arial" w:hAnsi="Arial" w:cs="Times New Roman"/>
      <w:color w:val="17365D"/>
      <w:spacing w:val="5"/>
      <w:kern w:val="28"/>
      <w:sz w:val="5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407BF"/>
    <w:rPr>
      <w:rFonts w:cs="Times New Roman"/>
      <w:color w:val="808080"/>
    </w:rPr>
  </w:style>
  <w:style w:type="table" w:styleId="Tabellenraster">
    <w:name w:val="Table Grid"/>
    <w:basedOn w:val="NormaleTabelle"/>
    <w:rsid w:val="00FB73D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kumententitel" w:customStyle="1">
    <w:name w:val="Dokumententitel"/>
    <w:basedOn w:val="Standard"/>
    <w:rsid w:val="00C17C18"/>
    <w:pPr>
      <w:suppressAutoHyphens/>
      <w:spacing w:line="240" w:lineRule="exact"/>
    </w:pPr>
    <w:rPr>
      <w:b/>
      <w:sz w:val="26"/>
      <w:szCs w:val="20"/>
    </w:rPr>
  </w:style>
  <w:style w:type="paragraph" w:styleId="Kopfzeile2" w:customStyle="1">
    <w:name w:val="Kopfzeile_2"/>
    <w:basedOn w:val="Standard"/>
    <w:rsid w:val="00C17C18"/>
    <w:pPr>
      <w:suppressAutoHyphens/>
      <w:spacing w:before="960" w:after="120" w:line="240" w:lineRule="exact"/>
    </w:pPr>
    <w:rPr>
      <w:szCs w:val="20"/>
    </w:rPr>
  </w:style>
  <w:style w:type="paragraph" w:styleId="protber" w:customStyle="1">
    <w:name w:val="protüber"/>
    <w:basedOn w:val="Standard"/>
    <w:rsid w:val="00C17C18"/>
    <w:pPr>
      <w:ind w:left="360" w:hanging="360"/>
    </w:pPr>
    <w:rPr>
      <w:rFonts w:ascii="Ascom Frutiger-Bold" w:hAnsi="Ascom Frutiger-Bold"/>
      <w:smallCaps/>
      <w:sz w:val="28"/>
      <w:szCs w:val="20"/>
      <w:lang w:val="de-DE"/>
    </w:rPr>
  </w:style>
  <w:style w:type="table" w:styleId="MittlereSchattierung1-Akzent1">
    <w:name w:val="Medium Shading 1 Accent 1"/>
    <w:basedOn w:val="NormaleTabelle"/>
    <w:uiPriority w:val="63"/>
    <w:rsid w:val="00C17C18"/>
    <w:rPr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locked/>
    <w:rsid w:val="00D738DB"/>
    <w:rPr>
      <w:rFonts w:ascii="Calibri" w:hAnsi="Calibri" w:eastAsiaTheme="minorHAnsi" w:cstheme="minorBidi"/>
      <w:szCs w:val="21"/>
      <w:lang w:eastAsia="en-US"/>
    </w:rPr>
  </w:style>
  <w:style w:type="character" w:styleId="NurTextZchn" w:customStyle="1">
    <w:name w:val="Nur Text Zchn"/>
    <w:basedOn w:val="Absatz-Standardschriftart"/>
    <w:link w:val="NurText"/>
    <w:uiPriority w:val="99"/>
    <w:semiHidden/>
    <w:rsid w:val="00D738DB"/>
    <w:rPr>
      <w:rFonts w:ascii="Calibri" w:hAnsi="Calibri" w:eastAsiaTheme="minorHAnsi" w:cstheme="minorBidi"/>
      <w:szCs w:val="21"/>
      <w:lang w:eastAsia="en-US"/>
    </w:rPr>
  </w:style>
  <w:style w:type="table" w:styleId="AufgabenTitel" w:customStyle="1">
    <w:name w:val="AufgabenTitel"/>
    <w:basedOn w:val="NormaleTabelle"/>
    <w:uiPriority w:val="99"/>
    <w:rsid w:val="003B63CA"/>
    <w:rPr>
      <w:rFonts w:ascii="Arial" w:hAnsi="Arial"/>
      <w:szCs w:val="20"/>
    </w:rPr>
    <w:tblPr>
      <w:tblBorders>
        <w:bottom w:val="single" w:color="000000" w:sz="6" w:space="0"/>
        <w:insideV w:val="single" w:color="000000" w:sz="6" w:space="0"/>
      </w:tblBorders>
    </w:tblPr>
    <w:tcPr>
      <w:tcMar>
        <w:top w:w="57" w:type="dxa"/>
        <w:bottom w:w="57" w:type="dxa"/>
      </w:tcMar>
      <w:vAlign w:val="center"/>
    </w:tcPr>
    <w:tblStylePr w:type="firstRow">
      <w:rPr>
        <w:rFonts w:ascii="Arial" w:hAnsi="Arial"/>
        <w:b/>
        <w:sz w:val="22"/>
      </w:r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2FC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DC2FC9"/>
    <w:rPr>
      <w:rFonts w:ascii="Arial" w:hAnsi="Arial"/>
      <w:i/>
      <w:iCs/>
      <w:color w:val="4F81BD" w:themeColor="accent1"/>
      <w:szCs w:val="24"/>
      <w:lang w:eastAsia="de-DE"/>
    </w:rPr>
  </w:style>
  <w:style w:type="character" w:styleId="Titellinks" w:customStyle="1">
    <w:name w:val="Titel links"/>
    <w:rsid w:val="008752E7"/>
    <w:rPr>
      <w:rFonts w:ascii="Arial" w:hAnsi="Arial"/>
      <w:b/>
      <w:sz w:val="22"/>
      <w:szCs w:val="22"/>
      <w:lang w:val="de-CH"/>
    </w:r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9B15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locked/>
    <w:rsid w:val="009B15C7"/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9B15C7"/>
    <w:rPr>
      <w:rFonts w:ascii="Arial" w:hAnsi="Arial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locked/>
    <w:rsid w:val="009B15C7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9B15C7"/>
    <w:rPr>
      <w:rFonts w:ascii="Arial" w:hAnsi="Arial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9B15C7"/>
    <w:rPr>
      <w:rFonts w:ascii="Arial" w:hAnsi="Arial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86C4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86C4A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locked/>
    <w:rsid w:val="00BD4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0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5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0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7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7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5b09c83b62074a20" /><Relationship Type="http://schemas.microsoft.com/office/2019/09/relationships/intelligence" Target="intelligence.xml" Id="R0fd1147c8f34404e" /><Relationship Type="http://schemas.openxmlformats.org/officeDocument/2006/relationships/image" Target="/media/image2.jpg" Id="Rd03433dadac4493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Verein%20OdA%20ICT%20Bern\Corporate%20Design\Word%202011\Brief_Verein_07-11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9c0fe-ee1f-4c13-ba0c-e7eccfcaeaa4}"/>
      </w:docPartPr>
      <w:docPartBody>
        <w:p w14:paraId="0543610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8F74EA11A57B4F858581544EC9D245" ma:contentTypeVersion="2" ma:contentTypeDescription="Ein neues Dokument erstellen." ma:contentTypeScope="" ma:versionID="7e897d883332de19d6e056c4c4d42fd6">
  <xsd:schema xmlns:xsd="http://www.w3.org/2001/XMLSchema" xmlns:xs="http://www.w3.org/2001/XMLSchema" xmlns:p="http://schemas.microsoft.com/office/2006/metadata/properties" xmlns:ns2="d102e603-5334-4eba-919f-07aa4b964e81" targetNamespace="http://schemas.microsoft.com/office/2006/metadata/properties" ma:root="true" ma:fieldsID="a1d4166f5059d3e4680d03cc2dfad28d" ns2:_="">
    <xsd:import namespace="d102e603-5334-4eba-919f-07aa4b964e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2e603-5334-4eba-919f-07aa4b964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7AB8B-96F4-4703-9923-247ADD17D3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D6A39A-B2CA-488F-8D6A-BD3F571FF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2e603-5334-4eba-919f-07aa4b964e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24AE8C-AB31-4923-91C1-C2AB5782F6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1E0591-F5F1-47A4-8B0E-0649922604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Brief_Verein_07-11.dot</ap:Template>
  <ap:Application>Microsoft Word for the web</ap:Application>
  <ap:DocSecurity>0</ap:DocSecurity>
  <ap:ScaleCrop>false</ap:ScaleCrop>
  <ap:Company>Swiss Post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Julien Hautle</dc:creator>
  <lastModifiedBy>Alexander Schicht</lastModifiedBy>
  <revision>10</revision>
  <lastPrinted>2017-11-17T14:16:00.0000000Z</lastPrinted>
  <dcterms:created xsi:type="dcterms:W3CDTF">2021-11-08T08:19:00.0000000Z</dcterms:created>
  <dcterms:modified xsi:type="dcterms:W3CDTF">2021-12-10T10:28:35.4522803Z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0x010100E68F74EA11A57B4F858581544EC9D245</vt:lpwstr>
  </property>
  <property fmtid="{D5CDD505-2E9C-101B-9397-08002B2CF9AE}" pid="3" name="_NewReviewCycle">
    <vt:lpwstr/>
  </property>
</Properties>
</file>